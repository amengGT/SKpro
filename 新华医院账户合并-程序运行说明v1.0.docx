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numPr>
          <w:ilvl w:val="0"/>
          <w:numId w:val="0"/>
        </w:numPr>
        <w:tabs>
          <w:tab w:val="left" w:pos="431"/>
          <w:tab w:val="clear" w:pos="432"/>
        </w:tabs>
        <w:ind w:leftChars="0"/>
        <w:jc w:val="center"/>
        <w:rPr>
          <w:lang w:val="en-US"/>
        </w:rPr>
      </w:pPr>
      <w:bookmarkStart w:id="0" w:name="_Toc393823055"/>
      <w:r>
        <w:rPr>
          <w:rFonts w:hint="eastAsia"/>
          <w:lang w:eastAsia="zh-CN"/>
        </w:rPr>
        <w:t>程序执行</w:t>
      </w:r>
      <w:bookmarkEnd w:id="0"/>
      <w:r>
        <w:rPr>
          <w:rFonts w:hint="eastAsia"/>
          <w:lang w:eastAsia="zh-CN"/>
        </w:rPr>
        <w:t>说明</w:t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  <w:rPr>
          <w:rFonts w:hint="eastAsia"/>
        </w:rPr>
      </w:pPr>
      <w:bookmarkStart w:id="1" w:name="_Toc393823056"/>
      <w:r>
        <w:rPr>
          <w:rFonts w:hint="eastAsia"/>
          <w:lang w:val="en-US" w:eastAsia="zh-CN"/>
        </w:rPr>
        <w:t>0</w:t>
      </w:r>
      <w:bookmarkStart w:id="3" w:name="_GoBack"/>
      <w:bookmarkEnd w:id="3"/>
      <w:r>
        <w:rPr>
          <w:rFonts w:hint="eastAsia"/>
          <w:lang w:eastAsia="zh-CN"/>
        </w:rPr>
        <w:t>准备工作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进入开发目录：</w:t>
      </w:r>
      <w:r>
        <w:rPr>
          <w:rFonts w:hint="eastAsia"/>
          <w:b/>
          <w:bCs/>
          <w:lang w:val="en-US" w:eastAsia="zh-CN"/>
        </w:rPr>
        <w:t>home/sktest/xh_merger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设置环境变量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执行shell脚本：setenv.sh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2.清除旧的日志文件，中间文件及输出文件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执行命令：rm -rf ./rawfile/* ./prefile/* ./outfile/* ./log/*</w:t>
      </w:r>
    </w:p>
    <w:p>
      <w:pPr>
        <w:widowControl w:val="0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3.获取中行上送的账户信息和关联关系文件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将中行的文件放在home/sktest/xh_merger/rawfile/目录下</w:t>
      </w:r>
    </w:p>
    <w:p>
      <w:pPr>
        <w:ind w:firstLine="420" w:firstLineChars="0"/>
      </w:pPr>
      <w:r>
        <w:rPr>
          <w:rFonts w:hint="eastAsia"/>
        </w:rPr>
        <w:t>账户信息请求文件ACCT-$$$$$$$$-MERGEREQ-YYYYMMDD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账户关联关系请求文件ACCT-$$$$$$$$-MERGERELAREQ-YYYYMMDD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进入目录home/sktest/xh_merger/src</w:t>
      </w:r>
    </w:p>
    <w:p>
      <w:pPr>
        <w:numPr>
          <w:numId w:val="0"/>
        </w:numPr>
        <w:ind w:firstLine="420" w:firstLineChars="0"/>
      </w:pPr>
      <w:r>
        <w:rPr>
          <w:rFonts w:hint="eastAsia"/>
          <w:color w:val="FF0000"/>
          <w:lang w:val="en-US" w:eastAsia="zh-CN"/>
        </w:rPr>
        <w:t>执行makefile编译程序：makefile</w:t>
      </w:r>
    </w:p>
    <w:p>
      <w:pPr>
        <w:pStyle w:val="2"/>
        <w:rPr>
          <w:rFonts w:hint="eastAsia"/>
        </w:rPr>
      </w:pPr>
      <w:r>
        <w:rPr>
          <w:rFonts w:hint="eastAsia"/>
        </w:rPr>
        <w:t>文件预处理</w:t>
      </w:r>
      <w:bookmarkEnd w:id="1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进入目录home/sktest/xh_merger/bin</w:t>
      </w:r>
    </w:p>
    <w:p>
      <w:pPr>
        <w:widowControl w:val="0"/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1.文件格式检查[check_format 账户信息文件名 关联关系文件名]</w:t>
      </w:r>
    </w:p>
    <w:p>
      <w:pPr>
        <w:widowControl w:val="0"/>
        <w:numPr>
          <w:numId w:val="0"/>
        </w:numPr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 xml:space="preserve">check_format </w:t>
      </w:r>
      <w:r>
        <w:rPr>
          <w:rFonts w:hint="eastAsia"/>
          <w:color w:val="FF0000"/>
        </w:rPr>
        <w:t>ACCT-$$$$$$$$-MERGEREQ-YYYYMMDD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color w:val="FF0000"/>
        </w:rPr>
        <w:t>ACCT-$$$$$$$$-MERGERELAREQ-YYYYMMDD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将会在/prefile目录产生格式正确的中行临时数据文件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中间临时账户信息文件 </w:t>
      </w:r>
      <w:r>
        <w:rPr>
          <w:rFonts w:hint="eastAsia"/>
        </w:rPr>
        <w:t>ACCT-$$$$$$$$-MERGEREQ-YYYYMMDD</w:t>
      </w:r>
      <w:r>
        <w:rPr>
          <w:rFonts w:hint="eastAsia"/>
          <w:lang w:val="en-US" w:eastAsia="zh-CN"/>
        </w:rPr>
        <w:t>-PRELOAD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中间临时关联关系文件</w:t>
      </w:r>
      <w:r>
        <w:rPr>
          <w:rFonts w:hint="eastAsia"/>
        </w:rPr>
        <w:t>ACCT-$$$$$$$$-MERGERELAREQ-YYYYMMDD</w:t>
      </w:r>
      <w:r>
        <w:rPr>
          <w:rFonts w:hint="eastAsia"/>
          <w:lang w:val="en-US" w:eastAsia="zh-CN"/>
        </w:rPr>
        <w:t>-PRELOAD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在/outfile目录产生格式错误的中行数据文件</w:t>
      </w:r>
    </w:p>
    <w:p>
      <w:pPr>
        <w:ind w:left="420" w:leftChars="0" w:firstLine="420" w:firstLineChars="0"/>
      </w:pPr>
      <w:r>
        <w:rPr>
          <w:rFonts w:hint="eastAsia"/>
        </w:rPr>
        <w:t>账户信息处理失败应答文件</w:t>
      </w:r>
      <w:r>
        <w:t xml:space="preserve">ACCT-$$$$$$$$-MERGEREQ-YYYYMMDD-ERR </w:t>
      </w:r>
    </w:p>
    <w:p>
      <w:pPr>
        <w:ind w:left="420" w:leftChars="0" w:firstLine="420" w:firstLineChars="0"/>
      </w:pPr>
      <w:r>
        <w:rPr>
          <w:rFonts w:hint="eastAsia"/>
        </w:rPr>
        <w:t>账户关联关系处理失败应答文ACCT-$$$$$$$$-MERGERELAREQ-YYYYMMDD-ERR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在/log目录产生文件预处理日志文件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acct_check_</w:t>
      </w:r>
      <w:r>
        <w:rPr>
          <w:rFonts w:hint="eastAsia"/>
        </w:rPr>
        <w:t>$$$$$$$$</w:t>
      </w:r>
      <w:r>
        <w:rPr>
          <w:rFonts w:hint="eastAsia"/>
          <w:lang w:val="en-US" w:eastAsia="zh-CN"/>
        </w:rPr>
        <w:t>.log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rel_check_</w:t>
      </w:r>
      <w:r>
        <w:rPr>
          <w:rFonts w:hint="eastAsia"/>
        </w:rPr>
        <w:t>$$$$$$$$</w:t>
      </w:r>
      <w:r>
        <w:rPr>
          <w:rFonts w:hint="eastAsia"/>
          <w:lang w:val="en-US" w:eastAsia="zh-CN"/>
        </w:rPr>
        <w:t>.log</w:t>
      </w:r>
    </w:p>
    <w:p>
      <w:pPr>
        <w:pStyle w:val="2"/>
        <w:rPr>
          <w:rFonts w:hint="eastAsia"/>
        </w:rPr>
      </w:pPr>
      <w:bookmarkStart w:id="2" w:name="_Toc393823057"/>
      <w:r>
        <w:rPr>
          <w:rFonts w:hint="eastAsia"/>
          <w:lang w:eastAsia="zh-CN"/>
        </w:rPr>
        <w:t>中国</w:t>
      </w:r>
      <w:r>
        <w:rPr>
          <w:rFonts w:hint="eastAsia"/>
        </w:rPr>
        <w:t>银行数据导入临时表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进入目录home/sktest/xh_merger/sql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1.生成相关shell脚本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执行脚本：gen_tmp_script.sh 01042900(中行)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生成shell脚本如下：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create_table_tmp.sh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用于生成临时表及表的索引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drop_table_tmp.sh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用于删除临时表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truncate_tmp.sh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用于删除临时表数据记录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alter_tmp_index.sh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用于修改临时表索引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2.创建临时表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执行脚本：create_table_tmp.sh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数据库新增临时表如下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tbl_ tmp_mergereq _</w:t>
      </w:r>
      <w:r>
        <w:rPr>
          <w:rFonts w:hint="eastAsia"/>
          <w:lang w:val="en-US" w:eastAsia="zh-CN"/>
        </w:rPr>
        <w:t>01042900</w:t>
      </w:r>
      <w:r>
        <w:rPr>
          <w:rFonts w:hint="eastAsia"/>
        </w:rPr>
        <w:t xml:space="preserve">       账户</w:t>
      </w:r>
      <w:r>
        <w:rPr>
          <w:rFonts w:hint="eastAsia"/>
          <w:lang w:eastAsia="zh-CN"/>
        </w:rPr>
        <w:t>信息</w:t>
      </w:r>
      <w:r>
        <w:rPr>
          <w:rFonts w:hint="eastAsia"/>
        </w:rPr>
        <w:t>请求文件预处理后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tbl_tmp_ mergerelareq _</w:t>
      </w:r>
      <w:r>
        <w:rPr>
          <w:rFonts w:hint="eastAsia"/>
          <w:lang w:val="en-US" w:eastAsia="zh-CN"/>
        </w:rPr>
        <w:t>01042900</w:t>
      </w:r>
      <w:r>
        <w:rPr>
          <w:rFonts w:hint="eastAsia"/>
        </w:rPr>
        <w:t xml:space="preserve">   账户关联关系请求</w:t>
      </w:r>
      <w:r>
        <w:rPr>
          <w:rFonts w:hint="eastAsia"/>
          <w:lang w:eastAsia="zh-CN"/>
        </w:rPr>
        <w:t>文件</w:t>
      </w:r>
      <w:r>
        <w:rPr>
          <w:rFonts w:hint="eastAsia"/>
        </w:rPr>
        <w:t>预处理后</w:t>
      </w:r>
      <w:r>
        <w:rPr>
          <w:rFonts w:hint="eastAsia"/>
          <w:lang w:eastAsia="zh-CN"/>
        </w:rPr>
        <w:t>导入</w:t>
      </w:r>
      <w:r>
        <w:rPr>
          <w:rFonts w:hint="eastAsia"/>
        </w:rPr>
        <w:t>临时表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向临时表导入数据</w:t>
      </w:r>
    </w:p>
    <w:p>
      <w:pPr>
        <w:numPr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执行脚本：lload_tmp.sh</w:t>
      </w:r>
    </w:p>
    <w:p>
      <w:pPr>
        <w:numPr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将会把home/sktest/xh_merger/prefile目录下的文件数据导入数据库临时表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中国</w:t>
      </w:r>
      <w:r>
        <w:rPr>
          <w:rFonts w:hint="eastAsia"/>
        </w:rPr>
        <w:t>银行</w:t>
      </w:r>
      <w:r>
        <w:rPr>
          <w:rFonts w:hint="eastAsia"/>
          <w:lang w:eastAsia="zh-CN"/>
        </w:rPr>
        <w:t>账户和关联关系检查</w:t>
      </w:r>
    </w:p>
    <w:p>
      <w:pPr>
        <w:numPr>
          <w:numId w:val="0"/>
        </w:numPr>
        <w:rPr>
          <w:rStyle w:val="57"/>
          <w:rFonts w:hint="eastAsia"/>
          <w:lang w:val="en-US" w:eastAsia="zh-CN"/>
        </w:rPr>
      </w:pPr>
      <w:r>
        <w:rPr>
          <w:rStyle w:val="57"/>
          <w:rFonts w:hint="eastAsia"/>
          <w:lang w:val="en-US" w:eastAsia="zh-CN"/>
        </w:rPr>
        <w:t>进入目录home/sktest/xh_merger/sbin根据需要顺序执行下面步骤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检查账户信息没有关联医疗卡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执行shell脚本：check31.sh 01042900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账户信息临时表</w:t>
      </w:r>
      <w:r>
        <w:rPr>
          <w:rFonts w:hint="eastAsia"/>
        </w:rPr>
        <w:t>tbl_ tmp_mergereq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记录Errcode标记为‘E8’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检查医疗卡没有关联账户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执行shell脚本：check32.sh 01042900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关联关系临时表</w:t>
      </w:r>
      <w:r>
        <w:rPr>
          <w:rFonts w:hint="eastAsia"/>
        </w:rPr>
        <w:t>tbl_tmp_ mergerelareq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记录Errcode标记为‘E9’</w:t>
      </w:r>
    </w:p>
    <w:p>
      <w:r>
        <w:rPr>
          <w:rFonts w:hint="eastAsia"/>
          <w:lang w:val="en-US" w:eastAsia="zh-CN"/>
        </w:rPr>
        <w:t>3.</w:t>
      </w:r>
      <w:r>
        <w:rPr>
          <w:rFonts w:hint="eastAsia"/>
        </w:rPr>
        <w:t>检查账户重复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执行shell脚本：check33.sh 01042900</w:t>
      </w:r>
    </w:p>
    <w:p>
      <w:pPr>
        <w:ind w:firstLine="420" w:firstLineChars="0"/>
      </w:pPr>
      <w:r>
        <w:rPr>
          <w:rFonts w:hint="eastAsia"/>
          <w:lang w:eastAsia="zh-CN"/>
        </w:rPr>
        <w:t>账户临时表</w:t>
      </w:r>
      <w:r>
        <w:rPr>
          <w:rFonts w:hint="eastAsia"/>
        </w:rPr>
        <w:t>tbl_ tmp_mergereq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记录Errcode标记为‘EA’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  <w:lang w:eastAsia="zh-CN"/>
        </w:rPr>
        <w:t>检查医疗卡重复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执行shell脚本：check34.sh 01042900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关联关系临时表</w:t>
      </w:r>
      <w:r>
        <w:rPr>
          <w:rFonts w:hint="eastAsia"/>
        </w:rPr>
        <w:t>tbl_tmp_ mergerelareq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记录Errcode标记为‘EB’</w:t>
      </w:r>
    </w:p>
    <w:p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账户记录有误则同步将该账户对应的所有关联关系拒绝</w:t>
      </w:r>
    </w:p>
    <w:p>
      <w:pPr>
        <w:numPr>
          <w:numId w:val="0"/>
        </w:num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执行shell脚本：check35.sh 01042900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eastAsia="zh-CN"/>
        </w:rPr>
        <w:t>关联关系临时表</w:t>
      </w:r>
      <w:r>
        <w:rPr>
          <w:rFonts w:hint="eastAsia"/>
        </w:rPr>
        <w:t>tbl_tmp_ mergerelareq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记录Errcode标记为‘EA’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关联关系有误则将同步将该关联关系对应的所有账户发回</w:t>
      </w:r>
    </w:p>
    <w:p>
      <w:pPr>
        <w:ind w:firstLine="420" w:firstLineChars="0"/>
        <w:rPr>
          <w:rFonts w:hint="eastAsia"/>
          <w:color w:val="FF0000"/>
        </w:rPr>
      </w:pPr>
      <w:r>
        <w:rPr>
          <w:rFonts w:hint="eastAsia"/>
          <w:color w:val="FF0000"/>
          <w:lang w:val="en-US" w:eastAsia="zh-CN"/>
        </w:rPr>
        <w:t>执行shell脚本：check36.sh 01042900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账户临时表</w:t>
      </w:r>
      <w:r>
        <w:rPr>
          <w:rFonts w:hint="eastAsia"/>
        </w:rPr>
        <w:t>tbl_ tmp_mergereq _$$$$$$$$</w:t>
      </w:r>
      <w:r>
        <w:rPr>
          <w:rFonts w:hint="eastAsia"/>
          <w:lang w:eastAsia="zh-CN"/>
        </w:rPr>
        <w:t>对应</w:t>
      </w:r>
      <w:r>
        <w:rPr>
          <w:rFonts w:hint="eastAsia"/>
          <w:lang w:val="en-US" w:eastAsia="zh-CN"/>
        </w:rPr>
        <w:t>记录Errcode标记为‘EB’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逻辑及结果处理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进入目录home/sktest/xh_merger/bin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1.账户信息结果处理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执行程序：result_acct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在/outfile目录产生格式错误的中行数据文件</w:t>
      </w:r>
    </w:p>
    <w:p>
      <w:pPr>
        <w:ind w:left="420" w:leftChars="0" w:firstLine="420" w:firstLineChars="0"/>
      </w:pPr>
      <w:r>
        <w:rPr>
          <w:rFonts w:hint="eastAsia"/>
        </w:rPr>
        <w:t>账户信息处理失败应答文件</w:t>
      </w:r>
      <w:r>
        <w:t>ACCT-</w:t>
      </w:r>
      <w:r>
        <w:rPr>
          <w:rFonts w:hint="eastAsia"/>
          <w:lang w:val="en-US" w:eastAsia="zh-CN"/>
        </w:rPr>
        <w:t>01042900</w:t>
      </w:r>
      <w:r>
        <w:t>-MERGEREQ-YYYYMMDD-ERR</w:t>
      </w:r>
      <w:r>
        <w:rPr>
          <w:rFonts w:hint="eastAsia"/>
          <w:lang w:eastAsia="zh-CN"/>
        </w:rPr>
        <w:t>（中行）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账户信息处理结果文件ACCT-</w:t>
      </w:r>
      <w:r>
        <w:rPr>
          <w:rFonts w:hint="eastAsia"/>
          <w:lang w:val="en-US" w:eastAsia="zh-CN"/>
        </w:rPr>
        <w:t>01042900</w:t>
      </w:r>
      <w:r>
        <w:rPr>
          <w:rFonts w:hint="eastAsia"/>
        </w:rPr>
        <w:t>-MERGERRSP-YYYYMMDD</w:t>
      </w:r>
      <w:r>
        <w:rPr>
          <w:rFonts w:hint="eastAsia"/>
          <w:lang w:eastAsia="zh-CN"/>
        </w:rPr>
        <w:t>（中行）</w:t>
      </w:r>
    </w:p>
    <w:p>
      <w:pPr>
        <w:ind w:left="420" w:leftChars="0" w:firstLine="420" w:firstLineChars="0"/>
      </w:pPr>
      <w:r>
        <w:rPr>
          <w:rFonts w:hint="eastAsia"/>
        </w:rPr>
        <w:t>账户信息处理结果文件ACCT-</w:t>
      </w:r>
      <w:r>
        <w:rPr>
          <w:rFonts w:hint="eastAsia"/>
          <w:lang w:val="en-US" w:eastAsia="zh-CN"/>
        </w:rPr>
        <w:t>01022900</w:t>
      </w:r>
      <w:r>
        <w:rPr>
          <w:rFonts w:hint="eastAsia"/>
        </w:rPr>
        <w:t>-MERGERRSP-YYYYMMDD</w:t>
      </w:r>
      <w:r>
        <w:rPr>
          <w:rFonts w:hint="eastAsia"/>
          <w:lang w:eastAsia="zh-CN"/>
        </w:rPr>
        <w:t>（工行）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在/log目录产生文件预处理日志文件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acct_result_01042900.log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2.关联关系结果处理</w:t>
      </w:r>
    </w:p>
    <w:p>
      <w:pPr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执行程序：result_rel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在/outfile目录产生格式错误的中行数据文件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账户关联关系处理失败应答文ACCT-</w:t>
      </w:r>
      <w:r>
        <w:rPr>
          <w:rFonts w:hint="eastAsia"/>
          <w:lang w:val="en-US" w:eastAsia="zh-CN"/>
        </w:rPr>
        <w:t>01042900</w:t>
      </w:r>
      <w:r>
        <w:rPr>
          <w:rFonts w:hint="eastAsia"/>
        </w:rPr>
        <w:t>-MERGERELAREQ-YYYYMMDD-ERR</w:t>
      </w:r>
      <w:r>
        <w:rPr>
          <w:rFonts w:hint="eastAsia"/>
          <w:lang w:eastAsia="zh-CN"/>
        </w:rPr>
        <w:t>（中行）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账户关联关系处理结果文件ACCT-</w:t>
      </w:r>
      <w:r>
        <w:rPr>
          <w:rFonts w:hint="eastAsia"/>
          <w:lang w:val="en-US" w:eastAsia="zh-CN"/>
        </w:rPr>
        <w:t>01022900</w:t>
      </w:r>
      <w:r>
        <w:rPr>
          <w:rFonts w:hint="eastAsia"/>
        </w:rPr>
        <w:t>-MERGERELARSP-YYYYMMDD</w:t>
      </w:r>
      <w:r>
        <w:rPr>
          <w:rFonts w:hint="eastAsia"/>
          <w:lang w:eastAsia="zh-CN"/>
        </w:rPr>
        <w:t>（工行）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在/log目录产生文件预处理日志文件</w:t>
      </w:r>
    </w:p>
    <w:p>
      <w:pPr>
        <w:widowControl w:val="0"/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rel_result_01042900.log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删除临时表</w:t>
      </w:r>
    </w:p>
    <w:p>
      <w:pPr>
        <w:rPr>
          <w:rStyle w:val="57"/>
          <w:rFonts w:hint="eastAsia"/>
          <w:lang w:val="en-US" w:eastAsia="zh-CN"/>
        </w:rPr>
      </w:pPr>
      <w:r>
        <w:rPr>
          <w:rStyle w:val="57"/>
          <w:rFonts w:hint="eastAsia"/>
          <w:lang w:val="en-US" w:eastAsia="zh-CN"/>
        </w:rPr>
        <w:t>进入目录home/sktest/xh_merger/sbin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执行shell脚本：drop_table_tmp.sh </w:t>
      </w:r>
    </w:p>
    <w:p>
      <w:pPr>
        <w:widowControl w:val="0"/>
        <w:numPr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440" w:bottom="1440" w:left="1800" w:header="720" w:footer="720" w:gutter="0"/>
      <w:pgNumType w:start="1"/>
      <w:cols w:space="720" w:num="1"/>
      <w:docGrid w:linePitch="326" w:charSpace="91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0000000000000000000"/>
    <w:charset w:val="86"/>
    <w:family w:val="auto"/>
    <w:pitch w:val="default"/>
    <w:sig w:usb0="00000000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3"/>
      <w:framePr w:wrap="around" w:vAnchor="text" w:hAnchor="margin" w:xAlign="right" w:y="1"/>
      <w:rPr>
        <w:rStyle w:val="34"/>
      </w:rPr>
    </w:pPr>
    <w:r>
      <w:rPr>
        <w:rStyle w:val="34"/>
      </w:rPr>
      <w:fldChar w:fldCharType="begin"/>
    </w:r>
    <w:r>
      <w:rPr>
        <w:rStyle w:val="34"/>
      </w:rPr>
      <w:instrText xml:space="preserve">PAGE  </w:instrText>
    </w:r>
    <w:r>
      <w:rPr>
        <w:rStyle w:val="34"/>
      </w:rPr>
      <w:fldChar w:fldCharType="separate"/>
    </w:r>
    <w:r>
      <w:rPr>
        <w:rStyle w:val="34"/>
      </w:rPr>
      <w:t>5</w:t>
    </w:r>
    <w:r>
      <w:rPr>
        <w:rStyle w:val="34"/>
      </w:rPr>
      <w:fldChar w:fldCharType="end"/>
    </w:r>
  </w:p>
  <w:p>
    <w:pPr>
      <w:pStyle w:val="2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5"/>
      <w:pBdr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  <w:r>
      <w:rPr>
        <w:rFonts w:ascii="宋体" w:hAnsi="Times New Roman" w:eastAsia="宋体" w:cs="Times New Roman"/>
        <w:kern w:val="2"/>
        <w:sz w:val="18"/>
        <w:szCs w:val="18"/>
        <w:lang w:val="en-US" w:eastAsia="zh-CN" w:bidi="ar-SA"/>
      </w:rPr>
      <w:pict>
        <v:shape id="图片 8" o:spid="_x0000_s1025" type="#_x0000_t75" style="position:absolute;left:0;margin-left:247.3pt;margin-top:-37.5pt;height:22.05pt;width:186pt;mso-position-horizontal-relative:margin;mso-position-vertical-relative:margin;mso-wrap-distance-bottom:0pt;mso-wrap-distance-left:9pt;mso-wrap-distance-right:9pt;mso-wrap-distance-top:0pt;rotation:0f;z-index:251658240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square"/>
        </v:shape>
      </w:pict>
    </w:r>
    <w:r>
      <w:fldChar w:fldCharType="begin"/>
    </w:r>
    <w:r>
      <w:instrText xml:space="preserve"> TITLE   \* MERGEFORMAT </w:instrText>
    </w:r>
    <w:r>
      <w:fldChar w:fldCharType="separate"/>
    </w:r>
    <w:r>
      <w:rPr>
        <w:rFonts w:hint="eastAsia"/>
      </w:rPr>
      <w:t>新华医院原中行内部账户合并方案说明</w:t>
    </w:r>
    <w:r>
      <w:rPr>
        <w:rFonts w:hint="eastAsia"/>
      </w:rPr>
      <w:fldChar w:fldCharType="end"/>
    </w:r>
  </w:p>
  <w:p>
    <w:pPr>
      <w:pStyle w:val="25"/>
      <w:pBdr>
        <w:top w:val="single" w:color="auto" w:sz="4" w:space="1"/>
        <w:bottom w:val="none" w:color="auto" w:sz="0" w:space="0"/>
      </w:pBdr>
      <w:tabs>
        <w:tab w:val="right" w:pos="8662"/>
        <w:tab w:val="clear" w:pos="4153"/>
        <w:tab w:val="clear" w:pos="8306"/>
      </w:tabs>
      <w:adjustRightInd w:val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59262983">
    <w:nsid w:val="0F740A07"/>
    <w:multiLevelType w:val="multilevel"/>
    <w:tmpl w:val="0F740A07"/>
    <w:lvl w:ilvl="0" w:tentative="1">
      <w:start w:val="1"/>
      <w:numFmt w:val="decimal"/>
      <w:pStyle w:val="11"/>
      <w:lvlText w:val="%1）"/>
      <w:lvlJc w:val="left"/>
      <w:pPr>
        <w:tabs>
          <w:tab w:val="left" w:pos="1354"/>
        </w:tabs>
        <w:ind w:left="1354" w:hanging="504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22427432">
    <w:nsid w:val="54C88528"/>
    <w:multiLevelType w:val="multilevel"/>
    <w:tmpl w:val="54C88528"/>
    <w:lvl w:ilvl="0" w:tentative="1">
      <w:start w:val="3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51271572">
    <w:nsid w:val="2CC77E94"/>
    <w:multiLevelType w:val="multilevel"/>
    <w:tmpl w:val="2CC77E94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284" w:hanging="284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30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sz w:val="28"/>
      </w:rPr>
    </w:lvl>
    <w:lvl w:ilvl="2" w:tentative="1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 w:val="0"/>
        <w:sz w:val="21"/>
      </w:rPr>
    </w:lvl>
    <w:lvl w:ilvl="4" w:tentative="1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422431656">
    <w:nsid w:val="54C895A8"/>
    <w:multiLevelType w:val="singleLevel"/>
    <w:tmpl w:val="54C895A8"/>
    <w:lvl w:ilvl="0" w:tentative="1">
      <w:start w:val="1"/>
      <w:numFmt w:val="decimal"/>
      <w:suff w:val="nothing"/>
      <w:lvlText w:val="%1."/>
      <w:lvlJc w:val="left"/>
    </w:lvl>
  </w:abstractNum>
  <w:abstractNum w:abstractNumId="1422430106">
    <w:nsid w:val="54C88F9A"/>
    <w:multiLevelType w:val="singleLevel"/>
    <w:tmpl w:val="54C88F9A"/>
    <w:lvl w:ilvl="0" w:tentative="1">
      <w:start w:val="5"/>
      <w:numFmt w:val="decimal"/>
      <w:suff w:val="nothing"/>
      <w:lvlText w:val="%1."/>
      <w:lvlJc w:val="left"/>
    </w:lvl>
  </w:abstractNum>
  <w:abstractNum w:abstractNumId="560795673">
    <w:nsid w:val="216D1019"/>
    <w:multiLevelType w:val="multilevel"/>
    <w:tmpl w:val="216D1019"/>
    <w:lvl w:ilvl="0" w:tentative="1">
      <w:start w:val="1"/>
      <w:numFmt w:val="bullet"/>
      <w:pStyle w:val="14"/>
      <w:lvlText w:val=""/>
      <w:lvlJc w:val="left"/>
      <w:pPr>
        <w:tabs>
          <w:tab w:val="left" w:pos="850"/>
        </w:tabs>
        <w:ind w:left="850" w:hanging="389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2448"/>
        </w:tabs>
        <w:ind w:left="2448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2868"/>
        </w:tabs>
        <w:ind w:left="2868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3288"/>
        </w:tabs>
        <w:ind w:left="3288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3708"/>
        </w:tabs>
        <w:ind w:left="3708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4128"/>
        </w:tabs>
        <w:ind w:left="4128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4548"/>
        </w:tabs>
        <w:ind w:left="4548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4968"/>
        </w:tabs>
        <w:ind w:left="4968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5388"/>
        </w:tabs>
        <w:ind w:left="5388" w:hanging="420"/>
      </w:pPr>
      <w:rPr>
        <w:rFonts w:hint="default" w:ascii="Wingdings" w:hAnsi="Wingdings"/>
      </w:rPr>
    </w:lvl>
  </w:abstractNum>
  <w:abstractNum w:abstractNumId="4294967176">
    <w:nsid w:val="FFFFFF88"/>
    <w:multiLevelType w:val="singleLevel"/>
    <w:tmpl w:val="FFFFFF88"/>
    <w:lvl w:ilvl="0" w:tentative="1">
      <w:start w:val="1"/>
      <w:numFmt w:val="decimal"/>
      <w:pStyle w:val="12"/>
      <w:lvlText w:val="%1."/>
      <w:lvlJc w:val="left"/>
      <w:pPr>
        <w:tabs>
          <w:tab w:val="left" w:pos="850"/>
        </w:tabs>
        <w:ind w:left="850" w:hanging="389"/>
      </w:pPr>
      <w:rPr>
        <w:rFonts w:hint="eastAsia"/>
      </w:rPr>
    </w:lvl>
  </w:abstractNum>
  <w:abstractNum w:abstractNumId="1125542560">
    <w:nsid w:val="43166AA0"/>
    <w:multiLevelType w:val="multilevel"/>
    <w:tmpl w:val="43166AA0"/>
    <w:lvl w:ilvl="0" w:tentative="1">
      <w:start w:val="1"/>
      <w:numFmt w:val="bullet"/>
      <w:pStyle w:val="18"/>
      <w:lvlText w:val="－"/>
      <w:lvlJc w:val="left"/>
      <w:pPr>
        <w:tabs>
          <w:tab w:val="left" w:pos="1354"/>
        </w:tabs>
        <w:ind w:left="1354" w:hanging="504"/>
      </w:pPr>
      <w:rPr>
        <w:rFonts w:hint="eastAsia" w:ascii="宋体" w:hAnsi="Wingdings" w:eastAsia="宋体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－"/>
      <w:lvlJc w:val="left"/>
      <w:pPr>
        <w:tabs>
          <w:tab w:val="left" w:pos="1260"/>
        </w:tabs>
        <w:ind w:left="1260" w:hanging="420"/>
      </w:pPr>
      <w:rPr>
        <w:rFonts w:hint="eastAsia" w:ascii="宋体" w:hAnsi="Wingdings" w:eastAsia="宋体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－"/>
      <w:lvlJc w:val="left"/>
      <w:pPr>
        <w:tabs>
          <w:tab w:val="left" w:pos="2520"/>
        </w:tabs>
        <w:ind w:left="2520" w:hanging="420"/>
      </w:pPr>
      <w:rPr>
        <w:rFonts w:hint="eastAsia" w:ascii="宋体" w:hAnsi="Wingdings" w:eastAsia="宋体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751271572"/>
  </w:num>
  <w:num w:numId="2">
    <w:abstractNumId w:val="259262983"/>
  </w:num>
  <w:num w:numId="3">
    <w:abstractNumId w:val="4294967176"/>
  </w:num>
  <w:num w:numId="4">
    <w:abstractNumId w:val="560795673"/>
  </w:num>
  <w:num w:numId="5">
    <w:abstractNumId w:val="1125542560"/>
  </w:num>
  <w:num w:numId="6">
    <w:abstractNumId w:val="1422431656"/>
  </w:num>
  <w:num w:numId="7">
    <w:abstractNumId w:val="1422427432"/>
  </w:num>
  <w:num w:numId="8">
    <w:abstractNumId w:val="14224301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22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A3F91"/>
    <w:rsid w:val="00003ED4"/>
    <w:rsid w:val="00005C30"/>
    <w:rsid w:val="00006E3C"/>
    <w:rsid w:val="000333CF"/>
    <w:rsid w:val="000352AC"/>
    <w:rsid w:val="00040AEF"/>
    <w:rsid w:val="00047ACB"/>
    <w:rsid w:val="00053955"/>
    <w:rsid w:val="00054793"/>
    <w:rsid w:val="0005724E"/>
    <w:rsid w:val="00065935"/>
    <w:rsid w:val="00075292"/>
    <w:rsid w:val="00083BFD"/>
    <w:rsid w:val="00084657"/>
    <w:rsid w:val="000913FD"/>
    <w:rsid w:val="00094210"/>
    <w:rsid w:val="00097B98"/>
    <w:rsid w:val="000A0AFE"/>
    <w:rsid w:val="000B0045"/>
    <w:rsid w:val="000B0063"/>
    <w:rsid w:val="000B2137"/>
    <w:rsid w:val="000B3095"/>
    <w:rsid w:val="000B4682"/>
    <w:rsid w:val="000B518D"/>
    <w:rsid w:val="000B622B"/>
    <w:rsid w:val="000C0614"/>
    <w:rsid w:val="000C0657"/>
    <w:rsid w:val="000C23B3"/>
    <w:rsid w:val="000C7107"/>
    <w:rsid w:val="000D0BF3"/>
    <w:rsid w:val="000D4FFB"/>
    <w:rsid w:val="000D673C"/>
    <w:rsid w:val="000E1982"/>
    <w:rsid w:val="000E47F3"/>
    <w:rsid w:val="000F1D57"/>
    <w:rsid w:val="000F3292"/>
    <w:rsid w:val="00110C29"/>
    <w:rsid w:val="00116627"/>
    <w:rsid w:val="0011739A"/>
    <w:rsid w:val="001231F1"/>
    <w:rsid w:val="00123DE0"/>
    <w:rsid w:val="00124347"/>
    <w:rsid w:val="001264BB"/>
    <w:rsid w:val="00133380"/>
    <w:rsid w:val="00134602"/>
    <w:rsid w:val="00134DDF"/>
    <w:rsid w:val="00136A94"/>
    <w:rsid w:val="001408B2"/>
    <w:rsid w:val="00140B53"/>
    <w:rsid w:val="00140CE8"/>
    <w:rsid w:val="00141055"/>
    <w:rsid w:val="00143013"/>
    <w:rsid w:val="001444AC"/>
    <w:rsid w:val="00147757"/>
    <w:rsid w:val="00150D62"/>
    <w:rsid w:val="001559A7"/>
    <w:rsid w:val="00160E59"/>
    <w:rsid w:val="00163C49"/>
    <w:rsid w:val="00164924"/>
    <w:rsid w:val="00171648"/>
    <w:rsid w:val="00172115"/>
    <w:rsid w:val="00181623"/>
    <w:rsid w:val="00183E02"/>
    <w:rsid w:val="001A458A"/>
    <w:rsid w:val="001B2E6B"/>
    <w:rsid w:val="001B5E22"/>
    <w:rsid w:val="001C26AC"/>
    <w:rsid w:val="001C2ABD"/>
    <w:rsid w:val="001C6CAD"/>
    <w:rsid w:val="001D43CB"/>
    <w:rsid w:val="001D7414"/>
    <w:rsid w:val="001D756A"/>
    <w:rsid w:val="001D78FF"/>
    <w:rsid w:val="001E0C72"/>
    <w:rsid w:val="001E1D09"/>
    <w:rsid w:val="001E5045"/>
    <w:rsid w:val="001E6A69"/>
    <w:rsid w:val="001F3C06"/>
    <w:rsid w:val="001F6E78"/>
    <w:rsid w:val="001F7C02"/>
    <w:rsid w:val="001F7F94"/>
    <w:rsid w:val="0020063B"/>
    <w:rsid w:val="0020117D"/>
    <w:rsid w:val="0020224D"/>
    <w:rsid w:val="002039E8"/>
    <w:rsid w:val="0020424C"/>
    <w:rsid w:val="002058B2"/>
    <w:rsid w:val="00210FEA"/>
    <w:rsid w:val="002204FC"/>
    <w:rsid w:val="002248F0"/>
    <w:rsid w:val="00224BC7"/>
    <w:rsid w:val="00227DFF"/>
    <w:rsid w:val="00227F76"/>
    <w:rsid w:val="002305C7"/>
    <w:rsid w:val="002306E7"/>
    <w:rsid w:val="00233030"/>
    <w:rsid w:val="00237560"/>
    <w:rsid w:val="002403B1"/>
    <w:rsid w:val="00242C8C"/>
    <w:rsid w:val="00243116"/>
    <w:rsid w:val="00243D18"/>
    <w:rsid w:val="00243FCF"/>
    <w:rsid w:val="00247DAF"/>
    <w:rsid w:val="002552E2"/>
    <w:rsid w:val="00262659"/>
    <w:rsid w:val="00262DFA"/>
    <w:rsid w:val="00264242"/>
    <w:rsid w:val="00267DD3"/>
    <w:rsid w:val="002705C6"/>
    <w:rsid w:val="00270FA4"/>
    <w:rsid w:val="00271CC3"/>
    <w:rsid w:val="00273A12"/>
    <w:rsid w:val="002748F0"/>
    <w:rsid w:val="00275C33"/>
    <w:rsid w:val="002842FC"/>
    <w:rsid w:val="00286D8D"/>
    <w:rsid w:val="0029547D"/>
    <w:rsid w:val="0029679E"/>
    <w:rsid w:val="002B196C"/>
    <w:rsid w:val="002B42BF"/>
    <w:rsid w:val="002B609D"/>
    <w:rsid w:val="002B75CE"/>
    <w:rsid w:val="002C02EE"/>
    <w:rsid w:val="002C07D9"/>
    <w:rsid w:val="002C27AE"/>
    <w:rsid w:val="002C5BBD"/>
    <w:rsid w:val="002D4D87"/>
    <w:rsid w:val="002D5741"/>
    <w:rsid w:val="002D645E"/>
    <w:rsid w:val="002F66FF"/>
    <w:rsid w:val="00300972"/>
    <w:rsid w:val="003042EA"/>
    <w:rsid w:val="00306AA7"/>
    <w:rsid w:val="00313D66"/>
    <w:rsid w:val="00314FDD"/>
    <w:rsid w:val="0031523A"/>
    <w:rsid w:val="0031605A"/>
    <w:rsid w:val="0031650E"/>
    <w:rsid w:val="00325334"/>
    <w:rsid w:val="00333679"/>
    <w:rsid w:val="003437AE"/>
    <w:rsid w:val="00356A2C"/>
    <w:rsid w:val="00362DE0"/>
    <w:rsid w:val="003633A7"/>
    <w:rsid w:val="00364D1F"/>
    <w:rsid w:val="00365B60"/>
    <w:rsid w:val="00366E10"/>
    <w:rsid w:val="00366F09"/>
    <w:rsid w:val="00371170"/>
    <w:rsid w:val="00371207"/>
    <w:rsid w:val="003720E3"/>
    <w:rsid w:val="00375DE1"/>
    <w:rsid w:val="00377526"/>
    <w:rsid w:val="0038176D"/>
    <w:rsid w:val="0038271B"/>
    <w:rsid w:val="00382D42"/>
    <w:rsid w:val="00383721"/>
    <w:rsid w:val="00384F18"/>
    <w:rsid w:val="00392DF7"/>
    <w:rsid w:val="0039489B"/>
    <w:rsid w:val="00395837"/>
    <w:rsid w:val="003A05AD"/>
    <w:rsid w:val="003A3152"/>
    <w:rsid w:val="003A69F8"/>
    <w:rsid w:val="003B3CAB"/>
    <w:rsid w:val="003B78E5"/>
    <w:rsid w:val="003C2CB0"/>
    <w:rsid w:val="003C3518"/>
    <w:rsid w:val="003D02B5"/>
    <w:rsid w:val="003D1014"/>
    <w:rsid w:val="003D6777"/>
    <w:rsid w:val="003E2323"/>
    <w:rsid w:val="003E281A"/>
    <w:rsid w:val="003E3BF3"/>
    <w:rsid w:val="003E716B"/>
    <w:rsid w:val="003E7309"/>
    <w:rsid w:val="003F3129"/>
    <w:rsid w:val="003F4785"/>
    <w:rsid w:val="003F7D3F"/>
    <w:rsid w:val="003F7E17"/>
    <w:rsid w:val="00401EC3"/>
    <w:rsid w:val="004027BA"/>
    <w:rsid w:val="00416CEC"/>
    <w:rsid w:val="0041730A"/>
    <w:rsid w:val="004177CF"/>
    <w:rsid w:val="0042365E"/>
    <w:rsid w:val="004254F3"/>
    <w:rsid w:val="0043396C"/>
    <w:rsid w:val="00433F3C"/>
    <w:rsid w:val="00434B01"/>
    <w:rsid w:val="00442C3E"/>
    <w:rsid w:val="00443C6B"/>
    <w:rsid w:val="00446488"/>
    <w:rsid w:val="00454139"/>
    <w:rsid w:val="0045498E"/>
    <w:rsid w:val="00456180"/>
    <w:rsid w:val="0048306D"/>
    <w:rsid w:val="004832A0"/>
    <w:rsid w:val="00485DED"/>
    <w:rsid w:val="00486056"/>
    <w:rsid w:val="0049778C"/>
    <w:rsid w:val="004A216D"/>
    <w:rsid w:val="004A709E"/>
    <w:rsid w:val="004B2E35"/>
    <w:rsid w:val="004B7A30"/>
    <w:rsid w:val="004C5E88"/>
    <w:rsid w:val="004D0FCE"/>
    <w:rsid w:val="004D4385"/>
    <w:rsid w:val="004E6E8D"/>
    <w:rsid w:val="004E759C"/>
    <w:rsid w:val="004E7AEC"/>
    <w:rsid w:val="004F2552"/>
    <w:rsid w:val="004F2710"/>
    <w:rsid w:val="004F48A5"/>
    <w:rsid w:val="004F6B91"/>
    <w:rsid w:val="0050522D"/>
    <w:rsid w:val="0051076C"/>
    <w:rsid w:val="005118AE"/>
    <w:rsid w:val="00513052"/>
    <w:rsid w:val="00516946"/>
    <w:rsid w:val="00522B02"/>
    <w:rsid w:val="00527147"/>
    <w:rsid w:val="00530EF8"/>
    <w:rsid w:val="005354A3"/>
    <w:rsid w:val="0055493F"/>
    <w:rsid w:val="005676F7"/>
    <w:rsid w:val="0057295A"/>
    <w:rsid w:val="005852A3"/>
    <w:rsid w:val="0059228D"/>
    <w:rsid w:val="00592C2B"/>
    <w:rsid w:val="00594347"/>
    <w:rsid w:val="005A2FDA"/>
    <w:rsid w:val="005A3F91"/>
    <w:rsid w:val="005B0A48"/>
    <w:rsid w:val="005B64A9"/>
    <w:rsid w:val="005B7116"/>
    <w:rsid w:val="005C0C4A"/>
    <w:rsid w:val="005C7F9A"/>
    <w:rsid w:val="005D3AFE"/>
    <w:rsid w:val="005E36EF"/>
    <w:rsid w:val="005E46C1"/>
    <w:rsid w:val="005E540F"/>
    <w:rsid w:val="005F0284"/>
    <w:rsid w:val="005F2898"/>
    <w:rsid w:val="005F3A76"/>
    <w:rsid w:val="005F4545"/>
    <w:rsid w:val="005F500E"/>
    <w:rsid w:val="00607169"/>
    <w:rsid w:val="00611E5B"/>
    <w:rsid w:val="006137D6"/>
    <w:rsid w:val="00625469"/>
    <w:rsid w:val="00626739"/>
    <w:rsid w:val="006332F5"/>
    <w:rsid w:val="00633A42"/>
    <w:rsid w:val="00637F87"/>
    <w:rsid w:val="00642626"/>
    <w:rsid w:val="00650589"/>
    <w:rsid w:val="00654FDF"/>
    <w:rsid w:val="00655CD9"/>
    <w:rsid w:val="00656458"/>
    <w:rsid w:val="006573D9"/>
    <w:rsid w:val="00660B1A"/>
    <w:rsid w:val="0066423A"/>
    <w:rsid w:val="006651A6"/>
    <w:rsid w:val="00666931"/>
    <w:rsid w:val="00673C44"/>
    <w:rsid w:val="00674A19"/>
    <w:rsid w:val="00674CE1"/>
    <w:rsid w:val="00681BDE"/>
    <w:rsid w:val="00686734"/>
    <w:rsid w:val="00693851"/>
    <w:rsid w:val="006A446E"/>
    <w:rsid w:val="006A4DA2"/>
    <w:rsid w:val="006A50BE"/>
    <w:rsid w:val="006B1BE1"/>
    <w:rsid w:val="006B34A4"/>
    <w:rsid w:val="006B6C2B"/>
    <w:rsid w:val="006C3063"/>
    <w:rsid w:val="006C354A"/>
    <w:rsid w:val="006C47B4"/>
    <w:rsid w:val="006D1A4F"/>
    <w:rsid w:val="006D379D"/>
    <w:rsid w:val="006D5D1A"/>
    <w:rsid w:val="006F348D"/>
    <w:rsid w:val="006F3B18"/>
    <w:rsid w:val="006F552E"/>
    <w:rsid w:val="006F69EA"/>
    <w:rsid w:val="006F7684"/>
    <w:rsid w:val="00701467"/>
    <w:rsid w:val="00706C72"/>
    <w:rsid w:val="007075E1"/>
    <w:rsid w:val="0071332E"/>
    <w:rsid w:val="007157CC"/>
    <w:rsid w:val="007163AC"/>
    <w:rsid w:val="00720F92"/>
    <w:rsid w:val="00724261"/>
    <w:rsid w:val="00726A3B"/>
    <w:rsid w:val="007303BB"/>
    <w:rsid w:val="00731A14"/>
    <w:rsid w:val="00732C1F"/>
    <w:rsid w:val="00735B07"/>
    <w:rsid w:val="00735CD4"/>
    <w:rsid w:val="0074064B"/>
    <w:rsid w:val="007408B4"/>
    <w:rsid w:val="0074767A"/>
    <w:rsid w:val="007502DA"/>
    <w:rsid w:val="00751388"/>
    <w:rsid w:val="0075160F"/>
    <w:rsid w:val="00764672"/>
    <w:rsid w:val="0076558D"/>
    <w:rsid w:val="007706F6"/>
    <w:rsid w:val="007833FB"/>
    <w:rsid w:val="00784F57"/>
    <w:rsid w:val="00790064"/>
    <w:rsid w:val="007927A8"/>
    <w:rsid w:val="007A2C77"/>
    <w:rsid w:val="007A7290"/>
    <w:rsid w:val="007B1AAD"/>
    <w:rsid w:val="007B2E60"/>
    <w:rsid w:val="007B4093"/>
    <w:rsid w:val="007B54D0"/>
    <w:rsid w:val="007B5E4A"/>
    <w:rsid w:val="007B777C"/>
    <w:rsid w:val="007C2453"/>
    <w:rsid w:val="007D38F6"/>
    <w:rsid w:val="007E54D0"/>
    <w:rsid w:val="007F3D4E"/>
    <w:rsid w:val="007F6624"/>
    <w:rsid w:val="007F6845"/>
    <w:rsid w:val="00807BBD"/>
    <w:rsid w:val="0082579E"/>
    <w:rsid w:val="00832CA0"/>
    <w:rsid w:val="008417A5"/>
    <w:rsid w:val="00843058"/>
    <w:rsid w:val="00847E04"/>
    <w:rsid w:val="0085005E"/>
    <w:rsid w:val="00852102"/>
    <w:rsid w:val="00854A6A"/>
    <w:rsid w:val="00856C18"/>
    <w:rsid w:val="008645A1"/>
    <w:rsid w:val="00875781"/>
    <w:rsid w:val="00883F04"/>
    <w:rsid w:val="00884B0A"/>
    <w:rsid w:val="008850C6"/>
    <w:rsid w:val="00891417"/>
    <w:rsid w:val="00893224"/>
    <w:rsid w:val="00896926"/>
    <w:rsid w:val="00897074"/>
    <w:rsid w:val="008A0B5F"/>
    <w:rsid w:val="008A2C14"/>
    <w:rsid w:val="008A2E8F"/>
    <w:rsid w:val="008A6782"/>
    <w:rsid w:val="008A7085"/>
    <w:rsid w:val="008B1F46"/>
    <w:rsid w:val="008B543A"/>
    <w:rsid w:val="008B7344"/>
    <w:rsid w:val="008C3049"/>
    <w:rsid w:val="008C496A"/>
    <w:rsid w:val="008C6FCD"/>
    <w:rsid w:val="008C713D"/>
    <w:rsid w:val="008D085E"/>
    <w:rsid w:val="008D5EC2"/>
    <w:rsid w:val="008E1E06"/>
    <w:rsid w:val="008E3365"/>
    <w:rsid w:val="008F7FE0"/>
    <w:rsid w:val="0090132E"/>
    <w:rsid w:val="00910D65"/>
    <w:rsid w:val="00911257"/>
    <w:rsid w:val="00911696"/>
    <w:rsid w:val="00912522"/>
    <w:rsid w:val="009130F9"/>
    <w:rsid w:val="00924DDD"/>
    <w:rsid w:val="00930629"/>
    <w:rsid w:val="009436B9"/>
    <w:rsid w:val="00944009"/>
    <w:rsid w:val="00950253"/>
    <w:rsid w:val="0095544D"/>
    <w:rsid w:val="00962935"/>
    <w:rsid w:val="009746DC"/>
    <w:rsid w:val="00974B17"/>
    <w:rsid w:val="009860B1"/>
    <w:rsid w:val="009910F5"/>
    <w:rsid w:val="0099684C"/>
    <w:rsid w:val="009A3ADD"/>
    <w:rsid w:val="009A42EE"/>
    <w:rsid w:val="009A48C8"/>
    <w:rsid w:val="009A64E4"/>
    <w:rsid w:val="009B6DC5"/>
    <w:rsid w:val="009B6EDE"/>
    <w:rsid w:val="009C3346"/>
    <w:rsid w:val="009C33C7"/>
    <w:rsid w:val="009C34A3"/>
    <w:rsid w:val="009C567F"/>
    <w:rsid w:val="009D1741"/>
    <w:rsid w:val="009D4971"/>
    <w:rsid w:val="009D4A89"/>
    <w:rsid w:val="009E226E"/>
    <w:rsid w:val="009E45C9"/>
    <w:rsid w:val="009F0B05"/>
    <w:rsid w:val="00A0328B"/>
    <w:rsid w:val="00A15224"/>
    <w:rsid w:val="00A1662F"/>
    <w:rsid w:val="00A2499C"/>
    <w:rsid w:val="00A2545A"/>
    <w:rsid w:val="00A259D5"/>
    <w:rsid w:val="00A25DF5"/>
    <w:rsid w:val="00A3148C"/>
    <w:rsid w:val="00A3155D"/>
    <w:rsid w:val="00A31F9C"/>
    <w:rsid w:val="00A35AA0"/>
    <w:rsid w:val="00A36AA8"/>
    <w:rsid w:val="00A375BC"/>
    <w:rsid w:val="00A43BD8"/>
    <w:rsid w:val="00A43D30"/>
    <w:rsid w:val="00A5100E"/>
    <w:rsid w:val="00A5110F"/>
    <w:rsid w:val="00A60ECE"/>
    <w:rsid w:val="00A60F7F"/>
    <w:rsid w:val="00A66722"/>
    <w:rsid w:val="00A76135"/>
    <w:rsid w:val="00A778A1"/>
    <w:rsid w:val="00A802C2"/>
    <w:rsid w:val="00A83D2B"/>
    <w:rsid w:val="00A85B66"/>
    <w:rsid w:val="00A87D2C"/>
    <w:rsid w:val="00A928EA"/>
    <w:rsid w:val="00A9566F"/>
    <w:rsid w:val="00A96EDF"/>
    <w:rsid w:val="00AA13FD"/>
    <w:rsid w:val="00AA38F3"/>
    <w:rsid w:val="00AB3BB1"/>
    <w:rsid w:val="00AB514F"/>
    <w:rsid w:val="00AB5DF0"/>
    <w:rsid w:val="00AC20B1"/>
    <w:rsid w:val="00AC36B9"/>
    <w:rsid w:val="00AC45CB"/>
    <w:rsid w:val="00AC785A"/>
    <w:rsid w:val="00AD0805"/>
    <w:rsid w:val="00AD377D"/>
    <w:rsid w:val="00AD4463"/>
    <w:rsid w:val="00AE35FE"/>
    <w:rsid w:val="00AF2CA8"/>
    <w:rsid w:val="00AF4250"/>
    <w:rsid w:val="00AF4583"/>
    <w:rsid w:val="00B00BFF"/>
    <w:rsid w:val="00B01580"/>
    <w:rsid w:val="00B0268B"/>
    <w:rsid w:val="00B04EB3"/>
    <w:rsid w:val="00B05EA2"/>
    <w:rsid w:val="00B05F9B"/>
    <w:rsid w:val="00B06B1E"/>
    <w:rsid w:val="00B13A55"/>
    <w:rsid w:val="00B17410"/>
    <w:rsid w:val="00B1769C"/>
    <w:rsid w:val="00B20D95"/>
    <w:rsid w:val="00B222CE"/>
    <w:rsid w:val="00B226FC"/>
    <w:rsid w:val="00B2475B"/>
    <w:rsid w:val="00B27F74"/>
    <w:rsid w:val="00B4374D"/>
    <w:rsid w:val="00B447F8"/>
    <w:rsid w:val="00B47EB6"/>
    <w:rsid w:val="00B5200C"/>
    <w:rsid w:val="00B521E9"/>
    <w:rsid w:val="00B6066E"/>
    <w:rsid w:val="00B657D5"/>
    <w:rsid w:val="00B67A5C"/>
    <w:rsid w:val="00B72BE3"/>
    <w:rsid w:val="00B75EDF"/>
    <w:rsid w:val="00B834D0"/>
    <w:rsid w:val="00B92195"/>
    <w:rsid w:val="00B93F2D"/>
    <w:rsid w:val="00B94577"/>
    <w:rsid w:val="00B946CE"/>
    <w:rsid w:val="00B94EF2"/>
    <w:rsid w:val="00BA582F"/>
    <w:rsid w:val="00BA6D3C"/>
    <w:rsid w:val="00BB0B72"/>
    <w:rsid w:val="00BB375F"/>
    <w:rsid w:val="00BB6B71"/>
    <w:rsid w:val="00BB73BF"/>
    <w:rsid w:val="00BC215B"/>
    <w:rsid w:val="00BC2311"/>
    <w:rsid w:val="00BC2930"/>
    <w:rsid w:val="00BC3357"/>
    <w:rsid w:val="00BC4715"/>
    <w:rsid w:val="00BC4DE5"/>
    <w:rsid w:val="00BC4FF6"/>
    <w:rsid w:val="00BC5132"/>
    <w:rsid w:val="00BC61EB"/>
    <w:rsid w:val="00BC67EF"/>
    <w:rsid w:val="00BC6C23"/>
    <w:rsid w:val="00BD0729"/>
    <w:rsid w:val="00BD363D"/>
    <w:rsid w:val="00BD3D19"/>
    <w:rsid w:val="00BD429A"/>
    <w:rsid w:val="00BE0AC9"/>
    <w:rsid w:val="00BE79D6"/>
    <w:rsid w:val="00BF602D"/>
    <w:rsid w:val="00BF60F9"/>
    <w:rsid w:val="00C00284"/>
    <w:rsid w:val="00C05D50"/>
    <w:rsid w:val="00C06A6F"/>
    <w:rsid w:val="00C13DDE"/>
    <w:rsid w:val="00C14536"/>
    <w:rsid w:val="00C22587"/>
    <w:rsid w:val="00C338F0"/>
    <w:rsid w:val="00C51CFD"/>
    <w:rsid w:val="00C529B4"/>
    <w:rsid w:val="00C55E76"/>
    <w:rsid w:val="00C64131"/>
    <w:rsid w:val="00C70DEF"/>
    <w:rsid w:val="00C72BCB"/>
    <w:rsid w:val="00C73E2E"/>
    <w:rsid w:val="00C75338"/>
    <w:rsid w:val="00C7574A"/>
    <w:rsid w:val="00C7706C"/>
    <w:rsid w:val="00C77221"/>
    <w:rsid w:val="00C817AF"/>
    <w:rsid w:val="00C84E4C"/>
    <w:rsid w:val="00C85FA6"/>
    <w:rsid w:val="00C86B25"/>
    <w:rsid w:val="00C873C4"/>
    <w:rsid w:val="00C9161D"/>
    <w:rsid w:val="00CA6A10"/>
    <w:rsid w:val="00CB00CD"/>
    <w:rsid w:val="00CB400F"/>
    <w:rsid w:val="00CB647C"/>
    <w:rsid w:val="00CD17BD"/>
    <w:rsid w:val="00CD6C37"/>
    <w:rsid w:val="00CD7BF2"/>
    <w:rsid w:val="00CE10F7"/>
    <w:rsid w:val="00CE7FD9"/>
    <w:rsid w:val="00CF17DF"/>
    <w:rsid w:val="00CF2918"/>
    <w:rsid w:val="00CF2DAE"/>
    <w:rsid w:val="00D01064"/>
    <w:rsid w:val="00D0173B"/>
    <w:rsid w:val="00D04EA5"/>
    <w:rsid w:val="00D107E8"/>
    <w:rsid w:val="00D17EE4"/>
    <w:rsid w:val="00D20DBE"/>
    <w:rsid w:val="00D21B43"/>
    <w:rsid w:val="00D30689"/>
    <w:rsid w:val="00D30B79"/>
    <w:rsid w:val="00D32C6E"/>
    <w:rsid w:val="00D34691"/>
    <w:rsid w:val="00D37C45"/>
    <w:rsid w:val="00D402A9"/>
    <w:rsid w:val="00D434EA"/>
    <w:rsid w:val="00D45E68"/>
    <w:rsid w:val="00D460C6"/>
    <w:rsid w:val="00D46A63"/>
    <w:rsid w:val="00D56560"/>
    <w:rsid w:val="00D56974"/>
    <w:rsid w:val="00D63A03"/>
    <w:rsid w:val="00D6474D"/>
    <w:rsid w:val="00D64E23"/>
    <w:rsid w:val="00D66697"/>
    <w:rsid w:val="00D66C87"/>
    <w:rsid w:val="00D73813"/>
    <w:rsid w:val="00D769F2"/>
    <w:rsid w:val="00D853A5"/>
    <w:rsid w:val="00D96CB3"/>
    <w:rsid w:val="00D96F12"/>
    <w:rsid w:val="00DA4653"/>
    <w:rsid w:val="00DA7C36"/>
    <w:rsid w:val="00DB51DB"/>
    <w:rsid w:val="00DB6BBC"/>
    <w:rsid w:val="00DC1ED8"/>
    <w:rsid w:val="00DC2456"/>
    <w:rsid w:val="00DC3486"/>
    <w:rsid w:val="00DC36DC"/>
    <w:rsid w:val="00DC73A9"/>
    <w:rsid w:val="00DD1F3F"/>
    <w:rsid w:val="00DE1476"/>
    <w:rsid w:val="00DE5FA7"/>
    <w:rsid w:val="00DF1F1E"/>
    <w:rsid w:val="00E0218D"/>
    <w:rsid w:val="00E05A92"/>
    <w:rsid w:val="00E07257"/>
    <w:rsid w:val="00E10E0F"/>
    <w:rsid w:val="00E15E06"/>
    <w:rsid w:val="00E17843"/>
    <w:rsid w:val="00E208DB"/>
    <w:rsid w:val="00E20D79"/>
    <w:rsid w:val="00E27A17"/>
    <w:rsid w:val="00E27D45"/>
    <w:rsid w:val="00E30594"/>
    <w:rsid w:val="00E34126"/>
    <w:rsid w:val="00E341E7"/>
    <w:rsid w:val="00E34962"/>
    <w:rsid w:val="00E34A11"/>
    <w:rsid w:val="00E34BE5"/>
    <w:rsid w:val="00E362D2"/>
    <w:rsid w:val="00E464D1"/>
    <w:rsid w:val="00E46EFC"/>
    <w:rsid w:val="00E53F3D"/>
    <w:rsid w:val="00E546D5"/>
    <w:rsid w:val="00E56CA5"/>
    <w:rsid w:val="00E63362"/>
    <w:rsid w:val="00E67DA1"/>
    <w:rsid w:val="00E7410F"/>
    <w:rsid w:val="00E748DB"/>
    <w:rsid w:val="00E75162"/>
    <w:rsid w:val="00E80F34"/>
    <w:rsid w:val="00E817B4"/>
    <w:rsid w:val="00E85F5B"/>
    <w:rsid w:val="00E97287"/>
    <w:rsid w:val="00E975CE"/>
    <w:rsid w:val="00EA33DA"/>
    <w:rsid w:val="00EB37A5"/>
    <w:rsid w:val="00EB47E1"/>
    <w:rsid w:val="00EB4F4C"/>
    <w:rsid w:val="00EB6EA7"/>
    <w:rsid w:val="00EB7EF5"/>
    <w:rsid w:val="00EC1294"/>
    <w:rsid w:val="00EC1D78"/>
    <w:rsid w:val="00EC1DF7"/>
    <w:rsid w:val="00EC6B0D"/>
    <w:rsid w:val="00EC7DEB"/>
    <w:rsid w:val="00ED6CB0"/>
    <w:rsid w:val="00ED6EFE"/>
    <w:rsid w:val="00EE05AC"/>
    <w:rsid w:val="00EE1D40"/>
    <w:rsid w:val="00EE25C6"/>
    <w:rsid w:val="00EF51BE"/>
    <w:rsid w:val="00EF6A83"/>
    <w:rsid w:val="00F013D3"/>
    <w:rsid w:val="00F01D6D"/>
    <w:rsid w:val="00F144A6"/>
    <w:rsid w:val="00F1603D"/>
    <w:rsid w:val="00F2033E"/>
    <w:rsid w:val="00F22A04"/>
    <w:rsid w:val="00F243B2"/>
    <w:rsid w:val="00F24CBA"/>
    <w:rsid w:val="00F269EC"/>
    <w:rsid w:val="00F269FE"/>
    <w:rsid w:val="00F3006C"/>
    <w:rsid w:val="00F3434B"/>
    <w:rsid w:val="00F40061"/>
    <w:rsid w:val="00F43072"/>
    <w:rsid w:val="00F43122"/>
    <w:rsid w:val="00F44959"/>
    <w:rsid w:val="00F44A04"/>
    <w:rsid w:val="00F50471"/>
    <w:rsid w:val="00F5742F"/>
    <w:rsid w:val="00F703A6"/>
    <w:rsid w:val="00F706A1"/>
    <w:rsid w:val="00F71B02"/>
    <w:rsid w:val="00F764CB"/>
    <w:rsid w:val="00F87CF9"/>
    <w:rsid w:val="00F93F92"/>
    <w:rsid w:val="00F94A61"/>
    <w:rsid w:val="00F94C5F"/>
    <w:rsid w:val="00FA0BB8"/>
    <w:rsid w:val="00FA2DFE"/>
    <w:rsid w:val="00FB3462"/>
    <w:rsid w:val="00FC07A9"/>
    <w:rsid w:val="00FC1CA4"/>
    <w:rsid w:val="00FD190C"/>
    <w:rsid w:val="00FD3FAC"/>
    <w:rsid w:val="00FD4BC9"/>
    <w:rsid w:val="00FD6E95"/>
    <w:rsid w:val="00FF0FAF"/>
    <w:rsid w:val="00FF160A"/>
    <w:rsid w:val="00FF4895"/>
    <w:rsid w:val="00FF6237"/>
    <w:rsid w:val="012D42FD"/>
    <w:rsid w:val="01361389"/>
    <w:rsid w:val="01657CDA"/>
    <w:rsid w:val="01975F2A"/>
    <w:rsid w:val="021567F9"/>
    <w:rsid w:val="02231391"/>
    <w:rsid w:val="023006A7"/>
    <w:rsid w:val="023625B0"/>
    <w:rsid w:val="02641DFB"/>
    <w:rsid w:val="02805EA8"/>
    <w:rsid w:val="02B66382"/>
    <w:rsid w:val="03631D1E"/>
    <w:rsid w:val="04066FA8"/>
    <w:rsid w:val="0425785D"/>
    <w:rsid w:val="04272D60"/>
    <w:rsid w:val="048707FB"/>
    <w:rsid w:val="049B529E"/>
    <w:rsid w:val="04B164CA"/>
    <w:rsid w:val="04D94D82"/>
    <w:rsid w:val="050339C8"/>
    <w:rsid w:val="05157166"/>
    <w:rsid w:val="05161364"/>
    <w:rsid w:val="053A3B22"/>
    <w:rsid w:val="057A1088"/>
    <w:rsid w:val="05CE4396"/>
    <w:rsid w:val="05D24F9A"/>
    <w:rsid w:val="05FB615F"/>
    <w:rsid w:val="062937AB"/>
    <w:rsid w:val="062E56B4"/>
    <w:rsid w:val="063D244B"/>
    <w:rsid w:val="06E15158"/>
    <w:rsid w:val="06FA0280"/>
    <w:rsid w:val="07583E9D"/>
    <w:rsid w:val="07655731"/>
    <w:rsid w:val="079061F5"/>
    <w:rsid w:val="079216F8"/>
    <w:rsid w:val="081E2961"/>
    <w:rsid w:val="083E2E96"/>
    <w:rsid w:val="08502DB0"/>
    <w:rsid w:val="08A737BE"/>
    <w:rsid w:val="08BE33E4"/>
    <w:rsid w:val="08F5133F"/>
    <w:rsid w:val="091308EF"/>
    <w:rsid w:val="092C729B"/>
    <w:rsid w:val="09DE4B40"/>
    <w:rsid w:val="0A8C015C"/>
    <w:rsid w:val="0AA66B07"/>
    <w:rsid w:val="0AAD3F14"/>
    <w:rsid w:val="0ACB34C4"/>
    <w:rsid w:val="0AF92D0E"/>
    <w:rsid w:val="0B090DAA"/>
    <w:rsid w:val="0B1338B8"/>
    <w:rsid w:val="0B611439"/>
    <w:rsid w:val="0BA35725"/>
    <w:rsid w:val="0BFE4B3A"/>
    <w:rsid w:val="0C403025"/>
    <w:rsid w:val="0CD25E17"/>
    <w:rsid w:val="0D475DD6"/>
    <w:rsid w:val="0D6D6016"/>
    <w:rsid w:val="0D8301BA"/>
    <w:rsid w:val="0D8B55C6"/>
    <w:rsid w:val="0D8F61CA"/>
    <w:rsid w:val="0E1A7433"/>
    <w:rsid w:val="0E737AC2"/>
    <w:rsid w:val="0EA20611"/>
    <w:rsid w:val="0EEA4289"/>
    <w:rsid w:val="0F46331D"/>
    <w:rsid w:val="0F4B55A7"/>
    <w:rsid w:val="0F663BD2"/>
    <w:rsid w:val="0F6925D8"/>
    <w:rsid w:val="0F7C7F74"/>
    <w:rsid w:val="0FFF2ACC"/>
    <w:rsid w:val="103A162C"/>
    <w:rsid w:val="107E469F"/>
    <w:rsid w:val="108230A5"/>
    <w:rsid w:val="11173599"/>
    <w:rsid w:val="11383ACD"/>
    <w:rsid w:val="1139154F"/>
    <w:rsid w:val="113E3458"/>
    <w:rsid w:val="12355F6F"/>
    <w:rsid w:val="12745A53"/>
    <w:rsid w:val="12F066A2"/>
    <w:rsid w:val="132F6187"/>
    <w:rsid w:val="134C5737"/>
    <w:rsid w:val="13AC0FD3"/>
    <w:rsid w:val="13C30BF9"/>
    <w:rsid w:val="14037464"/>
    <w:rsid w:val="142976A3"/>
    <w:rsid w:val="142E02A8"/>
    <w:rsid w:val="14856738"/>
    <w:rsid w:val="14DD4BC8"/>
    <w:rsid w:val="14FE50FD"/>
    <w:rsid w:val="151E3433"/>
    <w:rsid w:val="152662C1"/>
    <w:rsid w:val="15915971"/>
    <w:rsid w:val="15BF51BB"/>
    <w:rsid w:val="15D43E5C"/>
    <w:rsid w:val="1623745E"/>
    <w:rsid w:val="162503E3"/>
    <w:rsid w:val="16332F7C"/>
    <w:rsid w:val="16A754B9"/>
    <w:rsid w:val="16B447CE"/>
    <w:rsid w:val="172B7C90"/>
    <w:rsid w:val="17702983"/>
    <w:rsid w:val="17E02C37"/>
    <w:rsid w:val="18303CBB"/>
    <w:rsid w:val="184A00E8"/>
    <w:rsid w:val="19170735"/>
    <w:rsid w:val="19682ABE"/>
    <w:rsid w:val="196C5C41"/>
    <w:rsid w:val="19954887"/>
    <w:rsid w:val="19AE79AF"/>
    <w:rsid w:val="1A8C3B1A"/>
    <w:rsid w:val="1A8E4A9F"/>
    <w:rsid w:val="1B450D4A"/>
    <w:rsid w:val="1B485552"/>
    <w:rsid w:val="1B5D63F1"/>
    <w:rsid w:val="1BA24967"/>
    <w:rsid w:val="1BAA1D73"/>
    <w:rsid w:val="1BDC7FC4"/>
    <w:rsid w:val="1C00147D"/>
    <w:rsid w:val="1C8D4564"/>
    <w:rsid w:val="1CF27B0C"/>
    <w:rsid w:val="1CFE5B1D"/>
    <w:rsid w:val="1DE44B16"/>
    <w:rsid w:val="1E042E4C"/>
    <w:rsid w:val="1E206EF9"/>
    <w:rsid w:val="1E3D42AB"/>
    <w:rsid w:val="1E4F7A48"/>
    <w:rsid w:val="1E5C12DD"/>
    <w:rsid w:val="1E7159FF"/>
    <w:rsid w:val="1EFD0E66"/>
    <w:rsid w:val="1F011A6A"/>
    <w:rsid w:val="1F1E3599"/>
    <w:rsid w:val="1F240D25"/>
    <w:rsid w:val="1F520570"/>
    <w:rsid w:val="1FA52578"/>
    <w:rsid w:val="1FB2188E"/>
    <w:rsid w:val="1FB91219"/>
    <w:rsid w:val="1FF14BF6"/>
    <w:rsid w:val="20282B52"/>
    <w:rsid w:val="202C5CD5"/>
    <w:rsid w:val="206800B8"/>
    <w:rsid w:val="207D47DA"/>
    <w:rsid w:val="208F37FB"/>
    <w:rsid w:val="20EF7097"/>
    <w:rsid w:val="20F35A9E"/>
    <w:rsid w:val="21315582"/>
    <w:rsid w:val="2185500C"/>
    <w:rsid w:val="22081D62"/>
    <w:rsid w:val="223728B2"/>
    <w:rsid w:val="22703D10"/>
    <w:rsid w:val="22B53180"/>
    <w:rsid w:val="23547806"/>
    <w:rsid w:val="24120EBE"/>
    <w:rsid w:val="24A63930"/>
    <w:rsid w:val="24BC0052"/>
    <w:rsid w:val="24D14774"/>
    <w:rsid w:val="24DE3A8A"/>
    <w:rsid w:val="258B7426"/>
    <w:rsid w:val="25A228CE"/>
    <w:rsid w:val="26467B59"/>
    <w:rsid w:val="2670099D"/>
    <w:rsid w:val="26F92E80"/>
    <w:rsid w:val="274C4E88"/>
    <w:rsid w:val="278504E5"/>
    <w:rsid w:val="278C7E70"/>
    <w:rsid w:val="27EB370D"/>
    <w:rsid w:val="28331903"/>
    <w:rsid w:val="283B0F0D"/>
    <w:rsid w:val="288B7D93"/>
    <w:rsid w:val="290D4AE9"/>
    <w:rsid w:val="290E6CE7"/>
    <w:rsid w:val="29167977"/>
    <w:rsid w:val="29223789"/>
    <w:rsid w:val="29641C74"/>
    <w:rsid w:val="29710F8A"/>
    <w:rsid w:val="29B155F7"/>
    <w:rsid w:val="29D954B6"/>
    <w:rsid w:val="2A65091E"/>
    <w:rsid w:val="2A7917BC"/>
    <w:rsid w:val="2B486992"/>
    <w:rsid w:val="2C0931CD"/>
    <w:rsid w:val="2C1E56F0"/>
    <w:rsid w:val="2C362D97"/>
    <w:rsid w:val="2D0C3CF4"/>
    <w:rsid w:val="2D48195B"/>
    <w:rsid w:val="2DCF1FF0"/>
    <w:rsid w:val="2EA9281C"/>
    <w:rsid w:val="2ED026DB"/>
    <w:rsid w:val="2EEA3285"/>
    <w:rsid w:val="2F305F78"/>
    <w:rsid w:val="2F513F2E"/>
    <w:rsid w:val="301607F4"/>
    <w:rsid w:val="30717C09"/>
    <w:rsid w:val="307E6F1F"/>
    <w:rsid w:val="30AE1C6C"/>
    <w:rsid w:val="30F05F59"/>
    <w:rsid w:val="315A7B86"/>
    <w:rsid w:val="317561B2"/>
    <w:rsid w:val="31763C33"/>
    <w:rsid w:val="31C33D33"/>
    <w:rsid w:val="31D3074A"/>
    <w:rsid w:val="31FA1C8E"/>
    <w:rsid w:val="31FB7710"/>
    <w:rsid w:val="32075721"/>
    <w:rsid w:val="3265133D"/>
    <w:rsid w:val="326B5445"/>
    <w:rsid w:val="328B7EF8"/>
    <w:rsid w:val="32DC69FE"/>
    <w:rsid w:val="33FF10DF"/>
    <w:rsid w:val="34702697"/>
    <w:rsid w:val="347B2C27"/>
    <w:rsid w:val="347E742F"/>
    <w:rsid w:val="34866A39"/>
    <w:rsid w:val="34CE4C2F"/>
    <w:rsid w:val="34D73340"/>
    <w:rsid w:val="356815AA"/>
    <w:rsid w:val="356E34B4"/>
    <w:rsid w:val="35717CBC"/>
    <w:rsid w:val="35E421F9"/>
    <w:rsid w:val="35E57C7A"/>
    <w:rsid w:val="36011B29"/>
    <w:rsid w:val="361D3657"/>
    <w:rsid w:val="361F32D7"/>
    <w:rsid w:val="364B2EA2"/>
    <w:rsid w:val="36851D82"/>
    <w:rsid w:val="369C19A7"/>
    <w:rsid w:val="36CA6FF3"/>
    <w:rsid w:val="36D00EFD"/>
    <w:rsid w:val="36DE2411"/>
    <w:rsid w:val="378C70B1"/>
    <w:rsid w:val="37A57C5B"/>
    <w:rsid w:val="38255FAB"/>
    <w:rsid w:val="38463F61"/>
    <w:rsid w:val="39060B1C"/>
    <w:rsid w:val="393206E7"/>
    <w:rsid w:val="393B3575"/>
    <w:rsid w:val="394A250A"/>
    <w:rsid w:val="395F4A2E"/>
    <w:rsid w:val="39607F31"/>
    <w:rsid w:val="396B62C2"/>
    <w:rsid w:val="396E39C4"/>
    <w:rsid w:val="3995462E"/>
    <w:rsid w:val="3996298A"/>
    <w:rsid w:val="3A183E5C"/>
    <w:rsid w:val="3A366C90"/>
    <w:rsid w:val="3A6058D6"/>
    <w:rsid w:val="3A800389"/>
    <w:rsid w:val="3AE635B0"/>
    <w:rsid w:val="3AE86AB3"/>
    <w:rsid w:val="3B674E03"/>
    <w:rsid w:val="3B957ED1"/>
    <w:rsid w:val="3B9F29DF"/>
    <w:rsid w:val="3BE86656"/>
    <w:rsid w:val="3BEC505C"/>
    <w:rsid w:val="3BF014E4"/>
    <w:rsid w:val="3C360954"/>
    <w:rsid w:val="3C8A3C61"/>
    <w:rsid w:val="3CC11BBD"/>
    <w:rsid w:val="3CD817E2"/>
    <w:rsid w:val="3CE120F1"/>
    <w:rsid w:val="3CE27B73"/>
    <w:rsid w:val="3CF47A8D"/>
    <w:rsid w:val="3D61263F"/>
    <w:rsid w:val="3D9D4A23"/>
    <w:rsid w:val="3DC03CDE"/>
    <w:rsid w:val="3E2204FF"/>
    <w:rsid w:val="3E255C01"/>
    <w:rsid w:val="3E320799"/>
    <w:rsid w:val="3E9C23C7"/>
    <w:rsid w:val="3EAC4BE0"/>
    <w:rsid w:val="3EDF08B2"/>
    <w:rsid w:val="3EED0ECD"/>
    <w:rsid w:val="3FC91B34"/>
    <w:rsid w:val="3FEC556C"/>
    <w:rsid w:val="409C790E"/>
    <w:rsid w:val="40ED6414"/>
    <w:rsid w:val="413C6193"/>
    <w:rsid w:val="41535DB8"/>
    <w:rsid w:val="41FA30CE"/>
    <w:rsid w:val="42064962"/>
    <w:rsid w:val="4220550C"/>
    <w:rsid w:val="42C07614"/>
    <w:rsid w:val="42CE0B28"/>
    <w:rsid w:val="42D11AAC"/>
    <w:rsid w:val="42D40833"/>
    <w:rsid w:val="43087A08"/>
    <w:rsid w:val="43407B62"/>
    <w:rsid w:val="434A0471"/>
    <w:rsid w:val="43BC4F2D"/>
    <w:rsid w:val="441C404D"/>
    <w:rsid w:val="443F5506"/>
    <w:rsid w:val="44711559"/>
    <w:rsid w:val="44B951D0"/>
    <w:rsid w:val="44DF1B8D"/>
    <w:rsid w:val="44F53D30"/>
    <w:rsid w:val="451C7473"/>
    <w:rsid w:val="45383520"/>
    <w:rsid w:val="45C60805"/>
    <w:rsid w:val="463E4FCC"/>
    <w:rsid w:val="46585B76"/>
    <w:rsid w:val="468D4D4B"/>
    <w:rsid w:val="46CD13B8"/>
    <w:rsid w:val="46E10058"/>
    <w:rsid w:val="47A14C13"/>
    <w:rsid w:val="47D56367"/>
    <w:rsid w:val="48220665"/>
    <w:rsid w:val="48310C7F"/>
    <w:rsid w:val="48405A16"/>
    <w:rsid w:val="4888168E"/>
    <w:rsid w:val="49A452DD"/>
    <w:rsid w:val="49CA551D"/>
    <w:rsid w:val="4A0059F7"/>
    <w:rsid w:val="4A3E54DC"/>
    <w:rsid w:val="4A8D0ADE"/>
    <w:rsid w:val="4B0D48B0"/>
    <w:rsid w:val="4B33126C"/>
    <w:rsid w:val="4B5701A7"/>
    <w:rsid w:val="4B7E16EB"/>
    <w:rsid w:val="4C282A7E"/>
    <w:rsid w:val="4C5329C8"/>
    <w:rsid w:val="4C6C226D"/>
    <w:rsid w:val="4CB26265"/>
    <w:rsid w:val="4D0B68F4"/>
    <w:rsid w:val="4D3032B0"/>
    <w:rsid w:val="4D640287"/>
    <w:rsid w:val="4D6F6618"/>
    <w:rsid w:val="4DEA3D63"/>
    <w:rsid w:val="4F194455"/>
    <w:rsid w:val="4FB045C9"/>
    <w:rsid w:val="5026588C"/>
    <w:rsid w:val="506875FB"/>
    <w:rsid w:val="506A2AFE"/>
    <w:rsid w:val="50B15470"/>
    <w:rsid w:val="50D05D25"/>
    <w:rsid w:val="510D2307"/>
    <w:rsid w:val="51594984"/>
    <w:rsid w:val="51773F34"/>
    <w:rsid w:val="517D38BF"/>
    <w:rsid w:val="51A227FA"/>
    <w:rsid w:val="51B6149B"/>
    <w:rsid w:val="51F73589"/>
    <w:rsid w:val="523F397D"/>
    <w:rsid w:val="5254009F"/>
    <w:rsid w:val="526A2243"/>
    <w:rsid w:val="52F61E27"/>
    <w:rsid w:val="52FB1B32"/>
    <w:rsid w:val="537304F7"/>
    <w:rsid w:val="537D468A"/>
    <w:rsid w:val="53B547E4"/>
    <w:rsid w:val="540E28F4"/>
    <w:rsid w:val="54105DF7"/>
    <w:rsid w:val="5425031B"/>
    <w:rsid w:val="54252519"/>
    <w:rsid w:val="542F66AC"/>
    <w:rsid w:val="546C2C8D"/>
    <w:rsid w:val="547E1CAE"/>
    <w:rsid w:val="54840334"/>
    <w:rsid w:val="548670BA"/>
    <w:rsid w:val="548E44C7"/>
    <w:rsid w:val="548F1F48"/>
    <w:rsid w:val="54B96610"/>
    <w:rsid w:val="54EE57E5"/>
    <w:rsid w:val="557B66CE"/>
    <w:rsid w:val="55A61710"/>
    <w:rsid w:val="55AC109B"/>
    <w:rsid w:val="55EB2205"/>
    <w:rsid w:val="55FA29A6"/>
    <w:rsid w:val="561F13DA"/>
    <w:rsid w:val="564D0C25"/>
    <w:rsid w:val="565A5D3C"/>
    <w:rsid w:val="56727B5F"/>
    <w:rsid w:val="56956E1A"/>
    <w:rsid w:val="57D577A7"/>
    <w:rsid w:val="57DF5B38"/>
    <w:rsid w:val="5830463D"/>
    <w:rsid w:val="584E7471"/>
    <w:rsid w:val="58C91339"/>
    <w:rsid w:val="58FB500B"/>
    <w:rsid w:val="59346469"/>
    <w:rsid w:val="599C7113"/>
    <w:rsid w:val="59C21551"/>
    <w:rsid w:val="59F1681C"/>
    <w:rsid w:val="5A0C06CB"/>
    <w:rsid w:val="5A214DED"/>
    <w:rsid w:val="5A284778"/>
    <w:rsid w:val="5A685562"/>
    <w:rsid w:val="5A79327D"/>
    <w:rsid w:val="5ADC1C9D"/>
    <w:rsid w:val="5B204D10"/>
    <w:rsid w:val="5B9D1FED"/>
    <w:rsid w:val="5BD76A3D"/>
    <w:rsid w:val="5C626621"/>
    <w:rsid w:val="5C717B35"/>
    <w:rsid w:val="5CC608C4"/>
    <w:rsid w:val="5D3D1807"/>
    <w:rsid w:val="5D6E1FD6"/>
    <w:rsid w:val="5DF35AB3"/>
    <w:rsid w:val="5E666CEB"/>
    <w:rsid w:val="5F0E1A83"/>
    <w:rsid w:val="5F3176B9"/>
    <w:rsid w:val="5F4131D6"/>
    <w:rsid w:val="5FAF380A"/>
    <w:rsid w:val="5FF02075"/>
    <w:rsid w:val="60B146B2"/>
    <w:rsid w:val="60D535ED"/>
    <w:rsid w:val="60DE647B"/>
    <w:rsid w:val="61127BCE"/>
    <w:rsid w:val="614A35AB"/>
    <w:rsid w:val="616131D1"/>
    <w:rsid w:val="61826F89"/>
    <w:rsid w:val="61AC7DCD"/>
    <w:rsid w:val="61D71F16"/>
    <w:rsid w:val="61DA2E9A"/>
    <w:rsid w:val="62246792"/>
    <w:rsid w:val="623E733C"/>
    <w:rsid w:val="625D7BF0"/>
    <w:rsid w:val="6284202E"/>
    <w:rsid w:val="62A847ED"/>
    <w:rsid w:val="62B1767B"/>
    <w:rsid w:val="63296040"/>
    <w:rsid w:val="636E7A2E"/>
    <w:rsid w:val="644E4B1D"/>
    <w:rsid w:val="64523523"/>
    <w:rsid w:val="64DB2183"/>
    <w:rsid w:val="653B6D24"/>
    <w:rsid w:val="6549603A"/>
    <w:rsid w:val="65B60BEC"/>
    <w:rsid w:val="65BB2AF6"/>
    <w:rsid w:val="65D87EA7"/>
    <w:rsid w:val="660C5D78"/>
    <w:rsid w:val="663527BF"/>
    <w:rsid w:val="66A504F5"/>
    <w:rsid w:val="671D1438"/>
    <w:rsid w:val="67706CC4"/>
    <w:rsid w:val="67A01A11"/>
    <w:rsid w:val="67AA451F"/>
    <w:rsid w:val="685933BE"/>
    <w:rsid w:val="68BB7BDF"/>
    <w:rsid w:val="68CD6C00"/>
    <w:rsid w:val="68D92A13"/>
    <w:rsid w:val="690B44E7"/>
    <w:rsid w:val="69162878"/>
    <w:rsid w:val="69537998"/>
    <w:rsid w:val="6A586707"/>
    <w:rsid w:val="6AAE7116"/>
    <w:rsid w:val="6B14233D"/>
    <w:rsid w:val="6B2137F9"/>
    <w:rsid w:val="6B2A0C5E"/>
    <w:rsid w:val="6B555325"/>
    <w:rsid w:val="6BE54C14"/>
    <w:rsid w:val="6BEF5524"/>
    <w:rsid w:val="6C12315A"/>
    <w:rsid w:val="6C6509E5"/>
    <w:rsid w:val="6C9172AB"/>
    <w:rsid w:val="6C943AB3"/>
    <w:rsid w:val="6CFE56E1"/>
    <w:rsid w:val="6D8C6249"/>
    <w:rsid w:val="6DF87AF7"/>
    <w:rsid w:val="6E054C0E"/>
    <w:rsid w:val="6E4D0886"/>
    <w:rsid w:val="6E78714C"/>
    <w:rsid w:val="6EC33D48"/>
    <w:rsid w:val="6EE67780"/>
    <w:rsid w:val="6EFE4E26"/>
    <w:rsid w:val="6F065AB6"/>
    <w:rsid w:val="6F252AE8"/>
    <w:rsid w:val="6F424616"/>
    <w:rsid w:val="707B5618"/>
    <w:rsid w:val="70953C43"/>
    <w:rsid w:val="709F78D9"/>
    <w:rsid w:val="70A94E62"/>
    <w:rsid w:val="71625915"/>
    <w:rsid w:val="71CB623E"/>
    <w:rsid w:val="71D46B4E"/>
    <w:rsid w:val="71EF5179"/>
    <w:rsid w:val="72910586"/>
    <w:rsid w:val="73341F8D"/>
    <w:rsid w:val="73345810"/>
    <w:rsid w:val="73707BF4"/>
    <w:rsid w:val="74B64688"/>
    <w:rsid w:val="74C0081A"/>
    <w:rsid w:val="74CB0DAA"/>
    <w:rsid w:val="74EB70E0"/>
    <w:rsid w:val="7605562E"/>
    <w:rsid w:val="760652AE"/>
    <w:rsid w:val="76592B3A"/>
    <w:rsid w:val="7695169A"/>
    <w:rsid w:val="76B65452"/>
    <w:rsid w:val="77166770"/>
    <w:rsid w:val="77C05904"/>
    <w:rsid w:val="784E426F"/>
    <w:rsid w:val="789101DB"/>
    <w:rsid w:val="78AC208A"/>
    <w:rsid w:val="790F0AA9"/>
    <w:rsid w:val="7949798A"/>
    <w:rsid w:val="79734051"/>
    <w:rsid w:val="79853F6B"/>
    <w:rsid w:val="79967A89"/>
    <w:rsid w:val="79A02597"/>
    <w:rsid w:val="79B00633"/>
    <w:rsid w:val="79FF03B2"/>
    <w:rsid w:val="7A34668D"/>
    <w:rsid w:val="7AC06271"/>
    <w:rsid w:val="7AE3772B"/>
    <w:rsid w:val="7B440A49"/>
    <w:rsid w:val="7BA03361"/>
    <w:rsid w:val="7BC21317"/>
    <w:rsid w:val="7BE13DCA"/>
    <w:rsid w:val="7BFA6EF3"/>
    <w:rsid w:val="7C1977A8"/>
    <w:rsid w:val="7C2D424A"/>
    <w:rsid w:val="7C877DDC"/>
    <w:rsid w:val="7CC47C40"/>
    <w:rsid w:val="7D183E47"/>
    <w:rsid w:val="7D240F5F"/>
    <w:rsid w:val="7D867CFE"/>
    <w:rsid w:val="7DA75CB5"/>
    <w:rsid w:val="7E3F4F2E"/>
    <w:rsid w:val="7E9D2D4A"/>
    <w:rsid w:val="7EDC282E"/>
    <w:rsid w:val="7EF04D52"/>
    <w:rsid w:val="7EF127D4"/>
    <w:rsid w:val="7F2619A9"/>
    <w:rsid w:val="7F957A5E"/>
    <w:rsid w:val="7FA347F6"/>
    <w:rsid w:val="7FBE2E2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宋体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="360" w:line="360" w:lineRule="atLeast"/>
      <w:outlineLvl w:val="0"/>
    </w:pPr>
    <w:rPr>
      <w:rFonts w:eastAsia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56"/>
    <w:qFormat/>
    <w:uiPriority w:val="0"/>
    <w:pPr>
      <w:keepNext/>
      <w:keepLines/>
      <w:numPr>
        <w:ilvl w:val="2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2"/>
    </w:pPr>
    <w:rPr>
      <w:rFonts w:ascii="黑体" w:eastAsia="黑体"/>
      <w:b/>
      <w:bCs/>
      <w:sz w:val="24"/>
      <w:szCs w:val="32"/>
    </w:rPr>
  </w:style>
  <w:style w:type="paragraph" w:styleId="5">
    <w:name w:val="heading 4"/>
    <w:basedOn w:val="6"/>
    <w:next w:val="1"/>
    <w:link w:val="55"/>
    <w:qFormat/>
    <w:uiPriority w:val="0"/>
    <w:pPr>
      <w:keepNext/>
      <w:keepLines/>
      <w:numPr>
        <w:ilvl w:val="3"/>
        <w:numId w:val="1"/>
      </w:numPr>
      <w:tabs>
        <w:tab w:val="left" w:pos="432"/>
        <w:tab w:val="clear" w:pos="864"/>
      </w:tabs>
      <w:ind w:left="0" w:firstLine="0" w:firstLineChars="0"/>
      <w:outlineLvl w:val="3"/>
    </w:pPr>
    <w:rPr>
      <w:rFonts w:ascii="黑体" w:hAnsi="宋体" w:eastAsia="黑体"/>
      <w:b/>
      <w:bCs/>
      <w:szCs w:val="28"/>
    </w:rPr>
  </w:style>
  <w:style w:type="paragraph" w:styleId="7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32"/>
      </w:tabs>
      <w:adjustRightInd w:val="0"/>
      <w:snapToGrid w:val="0"/>
      <w:spacing w:before="240" w:line="360" w:lineRule="atLeast"/>
      <w:outlineLvl w:val="4"/>
    </w:pPr>
    <w:rPr>
      <w:rFonts w:ascii="楷体_GB2312" w:eastAsia="楷体_GB2312"/>
      <w:szCs w:val="28"/>
    </w:rPr>
  </w:style>
  <w:style w:type="character" w:default="1" w:styleId="32">
    <w:name w:val="Default Paragraph Font"/>
    <w:unhideWhenUsed/>
    <w:uiPriority w:val="1"/>
  </w:style>
  <w:style w:type="table" w:default="1" w:styleId="37">
    <w:name w:val="Normal Table"/>
    <w:unhideWhenUsed/>
    <w:qFormat/>
    <w:uiPriority w:val="99"/>
    <w:tblPr>
      <w:tblStyle w:val="3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Normal Indent"/>
    <w:basedOn w:val="1"/>
    <w:link w:val="58"/>
    <w:qFormat/>
    <w:uiPriority w:val="0"/>
    <w:pPr>
      <w:adjustRightInd w:val="0"/>
      <w:snapToGrid w:val="0"/>
      <w:spacing w:before="240" w:line="360" w:lineRule="atLeast"/>
      <w:ind w:firstLine="420" w:firstLineChars="200"/>
    </w:pPr>
  </w:style>
  <w:style w:type="paragraph" w:styleId="8">
    <w:name w:val="annotation subject"/>
    <w:basedOn w:val="9"/>
    <w:next w:val="9"/>
    <w:link w:val="52"/>
    <w:uiPriority w:val="0"/>
    <w:rPr>
      <w:b/>
      <w:bCs/>
    </w:rPr>
  </w:style>
  <w:style w:type="paragraph" w:styleId="9">
    <w:name w:val="annotation text"/>
    <w:basedOn w:val="1"/>
    <w:link w:val="51"/>
    <w:uiPriority w:val="0"/>
  </w:style>
  <w:style w:type="paragraph" w:styleId="10">
    <w:name w:val="toc 7"/>
    <w:basedOn w:val="1"/>
    <w:next w:val="1"/>
    <w:semiHidden/>
    <w:uiPriority w:val="0"/>
    <w:pPr>
      <w:ind w:left="2520"/>
    </w:pPr>
  </w:style>
  <w:style w:type="paragraph" w:styleId="11">
    <w:name w:val="List Number 2"/>
    <w:basedOn w:val="1"/>
    <w:uiPriority w:val="0"/>
    <w:pPr>
      <w:numPr>
        <w:ilvl w:val="0"/>
        <w:numId w:val="2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  <w:rPr>
      <w:rFonts w:hAnsi="宋体"/>
    </w:rPr>
  </w:style>
  <w:style w:type="paragraph" w:styleId="12">
    <w:name w:val="List Number"/>
    <w:basedOn w:val="1"/>
    <w:uiPriority w:val="0"/>
    <w:pPr>
      <w:numPr>
        <w:ilvl w:val="0"/>
        <w:numId w:val="3"/>
      </w:numPr>
      <w:adjustRightInd w:val="0"/>
      <w:snapToGrid w:val="0"/>
      <w:spacing w:line="360" w:lineRule="atLeast"/>
    </w:pPr>
  </w:style>
  <w:style w:type="paragraph" w:styleId="13">
    <w:name w:val="caption"/>
    <w:basedOn w:val="1"/>
    <w:next w:val="1"/>
    <w:qFormat/>
    <w:uiPriority w:val="0"/>
    <w:pPr>
      <w:spacing w:before="120" w:after="120"/>
      <w:jc w:val="center"/>
    </w:pPr>
    <w:rPr>
      <w:rFonts w:ascii="黑体" w:hAnsi="Arial" w:eastAsia="黑体" w:cs="Arial"/>
      <w:sz w:val="18"/>
      <w:szCs w:val="20"/>
    </w:rPr>
  </w:style>
  <w:style w:type="paragraph" w:styleId="14">
    <w:name w:val="List Bullet"/>
    <w:basedOn w:val="1"/>
    <w:uiPriority w:val="0"/>
    <w:pPr>
      <w:numPr>
        <w:ilvl w:val="0"/>
        <w:numId w:val="4"/>
      </w:numPr>
      <w:adjustRightInd w:val="0"/>
      <w:snapToGrid w:val="0"/>
      <w:spacing w:line="360" w:lineRule="atLeast"/>
    </w:pPr>
  </w:style>
  <w:style w:type="paragraph" w:styleId="15">
    <w:name w:val="Document Map"/>
    <w:basedOn w:val="1"/>
    <w:semiHidden/>
    <w:uiPriority w:val="0"/>
    <w:pPr>
      <w:shd w:val="clear" w:color="auto" w:fill="000080"/>
    </w:pPr>
  </w:style>
  <w:style w:type="paragraph" w:styleId="16">
    <w:name w:val="Body Text"/>
    <w:basedOn w:val="1"/>
    <w:link w:val="54"/>
    <w:uiPriority w:val="0"/>
    <w:pPr>
      <w:spacing w:after="120"/>
    </w:pPr>
  </w:style>
  <w:style w:type="paragraph" w:styleId="17">
    <w:name w:val="Body Text Indent"/>
    <w:basedOn w:val="1"/>
    <w:uiPriority w:val="0"/>
    <w:pPr>
      <w:spacing w:after="120"/>
      <w:ind w:left="420"/>
    </w:pPr>
  </w:style>
  <w:style w:type="paragraph" w:styleId="18">
    <w:name w:val="List Bullet 2"/>
    <w:basedOn w:val="1"/>
    <w:uiPriority w:val="0"/>
    <w:pPr>
      <w:numPr>
        <w:ilvl w:val="0"/>
        <w:numId w:val="5"/>
      </w:numPr>
      <w:tabs>
        <w:tab w:val="left" w:pos="1355"/>
        <w:tab w:val="clear" w:pos="1354"/>
      </w:tabs>
      <w:adjustRightInd w:val="0"/>
      <w:snapToGrid w:val="0"/>
      <w:spacing w:line="360" w:lineRule="atLeast"/>
      <w:ind w:left="1356" w:hanging="505"/>
    </w:pPr>
  </w:style>
  <w:style w:type="paragraph" w:styleId="19">
    <w:name w:val="toc 5"/>
    <w:basedOn w:val="1"/>
    <w:next w:val="1"/>
    <w:semiHidden/>
    <w:uiPriority w:val="0"/>
    <w:pPr>
      <w:ind w:left="1680"/>
    </w:pPr>
  </w:style>
  <w:style w:type="paragraph" w:styleId="20">
    <w:name w:val="toc 3"/>
    <w:basedOn w:val="1"/>
    <w:next w:val="1"/>
    <w:uiPriority w:val="39"/>
    <w:pPr>
      <w:ind w:left="420"/>
    </w:pPr>
    <w:rPr>
      <w:rFonts w:ascii="Times New Roman" w:eastAsia="楷体_GB2312"/>
      <w:iCs/>
    </w:rPr>
  </w:style>
  <w:style w:type="paragraph" w:styleId="21">
    <w:name w:val="toc 8"/>
    <w:basedOn w:val="1"/>
    <w:next w:val="1"/>
    <w:semiHidden/>
    <w:uiPriority w:val="0"/>
    <w:pPr>
      <w:ind w:left="2940"/>
    </w:pPr>
  </w:style>
  <w:style w:type="paragraph" w:styleId="22">
    <w:name w:val="Balloon Text"/>
    <w:basedOn w:val="1"/>
    <w:semiHidden/>
    <w:uiPriority w:val="0"/>
    <w:rPr>
      <w:sz w:val="18"/>
      <w:szCs w:val="18"/>
    </w:rPr>
  </w:style>
  <w:style w:type="paragraph" w:styleId="23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Body Text First Indent 2"/>
    <w:basedOn w:val="17"/>
    <w:uiPriority w:val="0"/>
    <w:pPr>
      <w:ind w:firstLine="420"/>
    </w:pPr>
  </w:style>
  <w:style w:type="paragraph" w:styleId="2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uiPriority w:val="39"/>
    <w:pPr>
      <w:spacing w:before="120" w:after="120"/>
    </w:pPr>
    <w:rPr>
      <w:rFonts w:ascii="Times New Roman"/>
      <w:b/>
      <w:bCs/>
      <w:caps/>
    </w:rPr>
  </w:style>
  <w:style w:type="paragraph" w:styleId="27">
    <w:name w:val="toc 4"/>
    <w:basedOn w:val="1"/>
    <w:next w:val="1"/>
    <w:semiHidden/>
    <w:uiPriority w:val="0"/>
    <w:pPr>
      <w:ind w:left="1260"/>
    </w:pPr>
  </w:style>
  <w:style w:type="paragraph" w:styleId="28">
    <w:name w:val="Subtitle"/>
    <w:basedOn w:val="1"/>
    <w:qFormat/>
    <w:uiPriority w:val="0"/>
    <w:pPr>
      <w:spacing w:before="60" w:after="60"/>
      <w:jc w:val="center"/>
      <w:outlineLvl w:val="1"/>
    </w:pPr>
    <w:rPr>
      <w:rFonts w:ascii="Arial" w:hAnsi="Arial" w:eastAsia="黑体" w:cs="Arial"/>
      <w:b/>
      <w:bCs/>
      <w:kern w:val="28"/>
      <w:sz w:val="36"/>
      <w:szCs w:val="36"/>
    </w:rPr>
  </w:style>
  <w:style w:type="paragraph" w:styleId="29">
    <w:name w:val="toc 6"/>
    <w:basedOn w:val="1"/>
    <w:next w:val="1"/>
    <w:semiHidden/>
    <w:uiPriority w:val="0"/>
    <w:pPr>
      <w:ind w:left="2100"/>
    </w:pPr>
  </w:style>
  <w:style w:type="paragraph" w:styleId="30">
    <w:name w:val="toc 2"/>
    <w:basedOn w:val="1"/>
    <w:next w:val="1"/>
    <w:uiPriority w:val="39"/>
    <w:pPr>
      <w:ind w:left="210"/>
    </w:pPr>
    <w:rPr>
      <w:rFonts w:ascii="Times New Roman"/>
      <w:smallCaps/>
    </w:rPr>
  </w:style>
  <w:style w:type="paragraph" w:styleId="31">
    <w:name w:val="toc 9"/>
    <w:basedOn w:val="1"/>
    <w:next w:val="1"/>
    <w:semiHidden/>
    <w:uiPriority w:val="0"/>
    <w:pPr>
      <w:ind w:left="3360"/>
    </w:pPr>
  </w:style>
  <w:style w:type="character" w:styleId="33">
    <w:name w:val="Strong"/>
    <w:qFormat/>
    <w:uiPriority w:val="0"/>
    <w:rPr>
      <w:rFonts w:ascii="楷体_GB2312" w:eastAsia="楷体_GB2312"/>
      <w:bCs/>
    </w:rPr>
  </w:style>
  <w:style w:type="character" w:styleId="34">
    <w:name w:val="page number"/>
    <w:basedOn w:val="32"/>
    <w:uiPriority w:val="0"/>
    <w:rPr/>
  </w:style>
  <w:style w:type="character" w:styleId="35">
    <w:name w:val="Hyperlink"/>
    <w:uiPriority w:val="99"/>
    <w:rPr>
      <w:color w:val="0000FF"/>
      <w:u w:val="single"/>
    </w:rPr>
  </w:style>
  <w:style w:type="character" w:styleId="36">
    <w:name w:val="annotation reference"/>
    <w:uiPriority w:val="0"/>
    <w:rPr>
      <w:sz w:val="21"/>
      <w:szCs w:val="21"/>
    </w:rPr>
  </w:style>
  <w:style w:type="table" w:styleId="38">
    <w:name w:val="Table Grid"/>
    <w:basedOn w:val="37"/>
    <w:uiPriority w:val="0"/>
    <w:pPr/>
    <w:tblPr>
      <w:tblStyle w:val="3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9">
    <w:name w:val="列表说明"/>
    <w:basedOn w:val="1"/>
    <w:uiPriority w:val="0"/>
    <w:pPr>
      <w:adjustRightInd w:val="0"/>
      <w:snapToGrid w:val="0"/>
      <w:spacing w:line="360" w:lineRule="atLeast"/>
      <w:ind w:left="850"/>
    </w:pPr>
  </w:style>
  <w:style w:type="paragraph" w:customStyle="1" w:styleId="40">
    <w:name w:val="列表说明2"/>
    <w:basedOn w:val="18"/>
    <w:uiPriority w:val="0"/>
    <w:pPr>
      <w:numPr>
        <w:ilvl w:val="0"/>
        <w:numId w:val="0"/>
      </w:numPr>
      <w:ind w:left="1354"/>
    </w:pPr>
  </w:style>
  <w:style w:type="paragraph" w:customStyle="1" w:styleId="41">
    <w:name w:val="表格栏目"/>
    <w:basedOn w:val="1"/>
    <w:uiPriority w:val="0"/>
    <w:pPr>
      <w:adjustRightInd w:val="0"/>
      <w:snapToGrid w:val="0"/>
      <w:spacing w:before="45" w:after="45"/>
      <w:jc w:val="center"/>
    </w:pPr>
    <w:rPr>
      <w:rFonts w:eastAsia="黑体"/>
      <w:b/>
      <w:bCs/>
    </w:rPr>
  </w:style>
  <w:style w:type="paragraph" w:customStyle="1" w:styleId="42">
    <w:name w:val="表格单元"/>
    <w:basedOn w:val="1"/>
    <w:link w:val="49"/>
    <w:uiPriority w:val="0"/>
    <w:pPr>
      <w:adjustRightInd w:val="0"/>
      <w:snapToGrid w:val="0"/>
      <w:spacing w:before="45" w:after="45"/>
    </w:pPr>
  </w:style>
  <w:style w:type="paragraph" w:customStyle="1" w:styleId="43">
    <w:name w:val="源程序"/>
    <w:basedOn w:val="6"/>
    <w:uiPriority w:val="0"/>
    <w:pPr>
      <w:spacing w:before="0" w:line="240" w:lineRule="atLeast"/>
      <w:ind w:left="420" w:leftChars="200" w:firstLine="0" w:firstLineChars="0"/>
    </w:pPr>
    <w:rPr>
      <w:sz w:val="18"/>
    </w:rPr>
  </w:style>
  <w:style w:type="paragraph" w:customStyle="1" w:styleId="44">
    <w:name w:val="小标题"/>
    <w:basedOn w:val="1"/>
    <w:uiPriority w:val="0"/>
    <w:pPr>
      <w:adjustRightInd w:val="0"/>
      <w:snapToGrid w:val="0"/>
      <w:spacing w:before="240" w:line="360" w:lineRule="atLeast"/>
      <w:ind w:left="420" w:leftChars="200"/>
    </w:pPr>
    <w:rPr>
      <w:rFonts w:ascii="黑体" w:eastAsia="黑体"/>
      <w:b/>
    </w:rPr>
  </w:style>
  <w:style w:type="paragraph" w:customStyle="1" w:styleId="45">
    <w:name w:val="小标题 2"/>
    <w:basedOn w:val="6"/>
    <w:uiPriority w:val="0"/>
    <w:rPr>
      <w:rFonts w:ascii="楷体_GB2312" w:eastAsia="楷体_GB2312"/>
    </w:rPr>
  </w:style>
  <w:style w:type="paragraph" w:customStyle="1" w:styleId="46">
    <w:name w:val="段"/>
    <w:link w:val="50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7">
    <w:name w:val="Table Text"/>
    <w:basedOn w:val="16"/>
    <w:link w:val="53"/>
    <w:uiPriority w:val="0"/>
    <w:pPr>
      <w:widowControl/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ascii="Arial" w:hAnsi="Arial"/>
      <w:kern w:val="0"/>
      <w:sz w:val="20"/>
      <w:szCs w:val="20"/>
      <w:lang w:eastAsia="en-US"/>
    </w:rPr>
  </w:style>
  <w:style w:type="paragraph" w:customStyle="1" w:styleId="48">
    <w:name w:val="List Paragraph"/>
    <w:basedOn w:val="1"/>
    <w:qFormat/>
    <w:uiPriority w:val="34"/>
    <w:pPr>
      <w:ind w:firstLine="420" w:firstLineChars="200"/>
    </w:pPr>
  </w:style>
  <w:style w:type="character" w:customStyle="1" w:styleId="49">
    <w:name w:val="表格单元 Char"/>
    <w:link w:val="42"/>
    <w:uiPriority w:val="0"/>
    <w:rPr>
      <w:rFonts w:ascii="宋体"/>
      <w:kern w:val="2"/>
      <w:sz w:val="21"/>
      <w:szCs w:val="24"/>
    </w:rPr>
  </w:style>
  <w:style w:type="character" w:customStyle="1" w:styleId="50">
    <w:name w:val="段 Char"/>
    <w:link w:val="46"/>
    <w:uiPriority w:val="0"/>
    <w:rPr>
      <w:rFonts w:ascii="宋体"/>
      <w:sz w:val="21"/>
      <w:lang w:bidi="ar-SA"/>
    </w:rPr>
  </w:style>
  <w:style w:type="character" w:customStyle="1" w:styleId="51">
    <w:name w:val="批注文字 Char"/>
    <w:link w:val="9"/>
    <w:uiPriority w:val="0"/>
    <w:rPr>
      <w:rFonts w:ascii="宋体"/>
      <w:kern w:val="2"/>
      <w:sz w:val="21"/>
      <w:szCs w:val="24"/>
    </w:rPr>
  </w:style>
  <w:style w:type="character" w:customStyle="1" w:styleId="52">
    <w:name w:val="批注主题 Char"/>
    <w:link w:val="8"/>
    <w:uiPriority w:val="0"/>
    <w:rPr>
      <w:rFonts w:ascii="宋体"/>
      <w:b/>
      <w:bCs/>
      <w:kern w:val="2"/>
      <w:sz w:val="21"/>
      <w:szCs w:val="24"/>
    </w:rPr>
  </w:style>
  <w:style w:type="character" w:customStyle="1" w:styleId="53">
    <w:name w:val="Table Text Char"/>
    <w:link w:val="47"/>
    <w:uiPriority w:val="0"/>
    <w:rPr>
      <w:rFonts w:ascii="Arial" w:hAnsi="Arial"/>
      <w:lang w:eastAsia="en-US"/>
    </w:rPr>
  </w:style>
  <w:style w:type="character" w:customStyle="1" w:styleId="54">
    <w:name w:val="正文文本 Char"/>
    <w:link w:val="16"/>
    <w:uiPriority w:val="0"/>
    <w:rPr>
      <w:rFonts w:ascii="宋体"/>
      <w:kern w:val="2"/>
      <w:sz w:val="21"/>
      <w:szCs w:val="24"/>
    </w:rPr>
  </w:style>
  <w:style w:type="character" w:customStyle="1" w:styleId="55">
    <w:name w:val="标题 4 Char"/>
    <w:link w:val="5"/>
    <w:uiPriority w:val="0"/>
    <w:rPr>
      <w:rFonts w:ascii="黑体" w:hAnsi="宋体" w:eastAsia="黑体"/>
      <w:b/>
      <w:bCs/>
      <w:kern w:val="2"/>
      <w:sz w:val="21"/>
      <w:szCs w:val="28"/>
    </w:rPr>
  </w:style>
  <w:style w:type="character" w:customStyle="1" w:styleId="56">
    <w:name w:val="标题 3 Char"/>
    <w:link w:val="4"/>
    <w:uiPriority w:val="0"/>
    <w:rPr>
      <w:rFonts w:ascii="黑体" w:eastAsia="黑体"/>
      <w:b/>
      <w:bCs/>
      <w:kern w:val="2"/>
      <w:sz w:val="24"/>
      <w:szCs w:val="32"/>
    </w:rPr>
  </w:style>
  <w:style w:type="character" w:customStyle="1" w:styleId="57">
    <w:name w:val="标题 2 Char"/>
    <w:link w:val="3"/>
    <w:uiPriority w:val="0"/>
    <w:rPr>
      <w:rFonts w:ascii="Arial" w:hAnsi="Arial" w:eastAsia="黑体"/>
      <w:b/>
      <w:bCs/>
      <w:kern w:val="2"/>
      <w:sz w:val="28"/>
      <w:szCs w:val="32"/>
    </w:rPr>
  </w:style>
  <w:style w:type="character" w:customStyle="1" w:styleId="58">
    <w:name w:val="正文缩进 Char"/>
    <w:basedOn w:val="32"/>
    <w:link w:val="6"/>
    <w:uiPriority w:val="0"/>
    <w:rPr>
      <w:rFonts w:ascii="宋体"/>
      <w:kern w:val="2"/>
      <w:sz w:val="21"/>
      <w:szCs w:val="24"/>
    </w:rPr>
  </w:style>
  <w:style w:type="character" w:customStyle="1" w:styleId="59">
    <w:name w:val="正文缩进 Char1"/>
    <w:basedOn w:val="32"/>
    <w:uiPriority w:val="0"/>
    <w:rPr>
      <w:rFonts w:ascii="宋体" w:eastAsia="宋体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wei\AppData\Roaming\Microsoft\Templates\_&#24320;&#21457;&#23460;&#20844;&#20849;&#27169;&#26495;_Word_&#24102;&#23553;&#38754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_开发室公共模板_Word_带封面.dot</Template>
  <Company>银联数据服务有限公司</Company>
  <Pages>8</Pages>
  <Words>776</Words>
  <Characters>4427</Characters>
  <Lines>36</Lines>
  <Paragraphs>10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2014-04-01T02:47:00Z</dcterms:created>
  <dc:creator>FoxLee</dc:creator>
  <cp:lastModifiedBy>Administrator</cp:lastModifiedBy>
  <cp:lastPrinted>2003-02-19T08:59:00Z</cp:lastPrinted>
  <dcterms:modified xsi:type="dcterms:W3CDTF">2015-01-28T08:44:56Z</dcterms:modified>
  <dc:subject>1.0</dc:subject>
  <dc:title>交换中心上线后账户合并方案说明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部门">
    <vt:lpwstr>银联数据研究开发部</vt:lpwstr>
  </property>
  <property fmtid="{D5CDD505-2E9C-101B-9397-08002B2CF9AE}" pid="3" name="项目">
    <vt:lpwstr>申康跨院支付项目</vt:lpwstr>
  </property>
  <property fmtid="{D5CDD505-2E9C-101B-9397-08002B2CF9AE}" pid="4" name="KSOProductBuildVer">
    <vt:lpwstr>2052-9.1.0.4866</vt:lpwstr>
  </property>
</Properties>
</file>