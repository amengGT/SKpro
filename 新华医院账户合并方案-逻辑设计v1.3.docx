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0"/>
        </w:numPr>
        <w:tabs>
          <w:tab w:val="left" w:pos="431"/>
          <w:tab w:val="clear" w:pos="432"/>
        </w:tabs>
        <w:ind w:leftChars="0"/>
        <w:jc w:val="center"/>
      </w:pPr>
      <w:bookmarkStart w:id="0" w:name="_Toc393823055"/>
      <w:r>
        <w:rPr>
          <w:rFonts w:hint="eastAsia"/>
          <w:lang w:eastAsia="zh-CN"/>
        </w:rPr>
        <w:t>业务</w:t>
      </w:r>
      <w:r>
        <w:rPr>
          <w:rFonts w:hint="eastAsia"/>
        </w:rPr>
        <w:t>逻辑设计</w:t>
      </w:r>
      <w:bookmarkEnd w:id="0"/>
    </w:p>
    <w:p>
      <w:pPr>
        <w:pStyle w:val="2"/>
        <w:rPr>
          <w:rFonts w:hint="eastAsia"/>
        </w:rPr>
      </w:pPr>
      <w:bookmarkStart w:id="1" w:name="_Toc393823056"/>
      <w:r>
        <w:rPr>
          <w:rFonts w:hint="eastAsia"/>
        </w:rPr>
        <w:t>文件预处理</w:t>
      </w:r>
      <w:bookmarkEnd w:id="1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检查合并记录长度是否正确.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记录长度错误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检查各个字段是否正确，错误结果: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E1: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bankno错误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E2: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IDNO错误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E3: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hospid错误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E4: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Balance错误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E5: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IDTYPE错误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E6: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GENDER错误，性别错误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E7: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Stime错误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将身份证中小写字母转化为大写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预处理结果</w:t>
      </w:r>
    </w:p>
    <w:p>
      <w:pPr>
        <w:widowControl w:val="0"/>
        <w:numPr>
          <w:numId w:val="0"/>
        </w:numPr>
        <w:ind w:firstLine="420" w:firstLineChars="0"/>
      </w:pPr>
      <w:r>
        <w:rPr>
          <w:rFonts w:hint="eastAsia"/>
        </w:rPr>
        <w:t>账户信息处理失败应答文件</w:t>
      </w:r>
      <w:r>
        <w:t>ACCT-$$$$$$$$-MERGEREQ-YYYYMMDD-ERR</w:t>
      </w:r>
      <w:r>
        <w:rPr>
          <w:rFonts w:hint="eastAsia"/>
          <w:lang w:eastAsia="zh-CN"/>
        </w:rPr>
        <w:t>（中行）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账户关联关系处理失败应答文ACCT-$$$$$$$$-MERGERELAREQ-YYYYMMDD-ERR</w:t>
      </w:r>
      <w:r>
        <w:rPr>
          <w:rFonts w:hint="eastAsia"/>
          <w:lang w:eastAsia="zh-CN"/>
        </w:rPr>
        <w:t>（中行）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程序伪代码：</w:t>
      </w:r>
    </w:p>
    <w:p>
      <w:pPr>
        <w:rPr>
          <w:rFonts w:hint="eastAsia"/>
        </w:rPr>
      </w:pPr>
    </w:p>
    <w:p>
      <w:r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打开账户读取文件</w:t>
      </w:r>
      <w:r>
        <w:t>fp_in_a == erro||</w:t>
      </w:r>
      <w:r>
        <w:rPr>
          <w:rFonts w:hint="eastAsia"/>
        </w:rPr>
        <w:t xml:space="preserve"> 打开关联关系读取文件</w:t>
      </w:r>
      <w:r>
        <w:t>fp_in_</w:t>
      </w:r>
      <w:r>
        <w:rPr>
          <w:rFonts w:hint="eastAsia"/>
        </w:rPr>
        <w:t>r</w:t>
      </w:r>
      <w:r>
        <w:t>== erro)</w:t>
      </w:r>
    </w:p>
    <w:p>
      <w:pPr>
        <w:rPr>
          <w:rFonts w:hint="eastAsia"/>
        </w:rPr>
      </w:pPr>
      <w:r>
        <w:tab/>
      </w:r>
      <w:r>
        <w:tab/>
      </w:r>
      <w:r>
        <w:t>Return FAIL</w:t>
      </w:r>
    </w:p>
    <w:p>
      <w:r>
        <w:t>If(</w:t>
      </w:r>
      <w:r>
        <w:rPr>
          <w:rFonts w:hint="eastAsia"/>
        </w:rPr>
        <w:t>打开账户正确输出文件</w:t>
      </w:r>
      <w:r>
        <w:t>fp_</w:t>
      </w:r>
      <w:r>
        <w:rPr>
          <w:rFonts w:hint="eastAsia"/>
        </w:rPr>
        <w:t>out</w:t>
      </w:r>
      <w:r>
        <w:t>_a</w:t>
      </w:r>
      <w:r>
        <w:rPr>
          <w:rFonts w:hint="eastAsia"/>
        </w:rPr>
        <w:t xml:space="preserve"> ==erro || 打开关联关系正确输出文件</w:t>
      </w:r>
      <w:r>
        <w:t>fp_</w:t>
      </w:r>
      <w:r>
        <w:rPr>
          <w:rFonts w:hint="eastAsia"/>
        </w:rPr>
        <w:t>out</w:t>
      </w:r>
      <w:r>
        <w:t>_</w:t>
      </w:r>
      <w:r>
        <w:rPr>
          <w:rFonts w:hint="eastAsia"/>
        </w:rPr>
        <w:t>r</w:t>
      </w:r>
      <w:r>
        <w:t>==erro)</w:t>
      </w:r>
    </w:p>
    <w:p>
      <w:pPr>
        <w:rPr>
          <w:rFonts w:hint="eastAsia"/>
        </w:rPr>
      </w:pPr>
      <w:r>
        <w:tab/>
      </w:r>
      <w:r>
        <w:tab/>
      </w:r>
      <w:r>
        <w:t>Return  FAIL</w:t>
      </w:r>
    </w:p>
    <w:p>
      <w:r>
        <w:t>if(</w:t>
      </w:r>
      <w:r>
        <w:rPr>
          <w:rFonts w:hint="eastAsia"/>
        </w:rPr>
        <w:t>打开账户错误输出文件</w:t>
      </w:r>
      <w:r>
        <w:t>fp_</w:t>
      </w:r>
      <w:r>
        <w:rPr>
          <w:rFonts w:hint="eastAsia"/>
        </w:rPr>
        <w:t>err</w:t>
      </w:r>
      <w:r>
        <w:t xml:space="preserve">_a==erro || </w:t>
      </w:r>
      <w:r>
        <w:rPr>
          <w:rFonts w:hint="eastAsia"/>
        </w:rPr>
        <w:t xml:space="preserve"> 打开关联关系错误输出文件</w:t>
      </w:r>
      <w:r>
        <w:t>fp_</w:t>
      </w:r>
      <w:r>
        <w:rPr>
          <w:rFonts w:hint="eastAsia"/>
        </w:rPr>
        <w:t>err</w:t>
      </w:r>
      <w:r>
        <w:t>_</w:t>
      </w:r>
      <w:r>
        <w:rPr>
          <w:rFonts w:hint="eastAsia"/>
        </w:rPr>
        <w:t>r</w:t>
      </w:r>
      <w:r>
        <w:t>==erro)</w:t>
      </w:r>
    </w:p>
    <w:p>
      <w:pPr>
        <w:rPr>
          <w:rFonts w:hint="eastAsia"/>
        </w:rPr>
      </w:pPr>
      <w:r>
        <w:tab/>
      </w:r>
      <w:r>
        <w:tab/>
      </w:r>
      <w:r>
        <w:t>return FAIL;</w:t>
      </w:r>
    </w:p>
    <w:p>
      <w:r>
        <w:t>if(</w:t>
      </w:r>
      <w:r>
        <w:rPr>
          <w:rFonts w:hint="eastAsia"/>
        </w:rPr>
        <w:t>打开账户日志文件</w:t>
      </w:r>
      <w:r>
        <w:t>fp_</w:t>
      </w:r>
      <w:r>
        <w:rPr>
          <w:rFonts w:hint="eastAsia"/>
        </w:rPr>
        <w:t>log</w:t>
      </w:r>
      <w:r>
        <w:t xml:space="preserve">_a== erro || </w:t>
      </w:r>
      <w:r>
        <w:rPr>
          <w:rFonts w:hint="eastAsia"/>
        </w:rPr>
        <w:t xml:space="preserve"> 打开关联关系日志文件</w:t>
      </w:r>
      <w:r>
        <w:t>fp_</w:t>
      </w:r>
      <w:r>
        <w:rPr>
          <w:rFonts w:hint="eastAsia"/>
        </w:rPr>
        <w:t>log</w:t>
      </w:r>
      <w:r>
        <w:t>_</w:t>
      </w:r>
      <w:r>
        <w:rPr>
          <w:rFonts w:hint="eastAsia"/>
        </w:rPr>
        <w:t>r</w:t>
      </w:r>
      <w:r>
        <w:t>== erro)</w:t>
      </w:r>
    </w:p>
    <w:p>
      <w:pPr>
        <w:rPr>
          <w:rFonts w:hint="eastAsia"/>
        </w:rPr>
      </w:pPr>
      <w:r>
        <w:tab/>
      </w:r>
      <w:r>
        <w:tab/>
      </w:r>
      <w:r>
        <w:t>return FAIL;</w:t>
      </w:r>
    </w:p>
    <w:p>
      <w:pPr>
        <w:rPr>
          <w:rFonts w:hint="eastAsia"/>
        </w:rPr>
      </w:pPr>
    </w:p>
    <w:p>
      <w:r>
        <w:t xml:space="preserve">while( </w:t>
      </w:r>
      <w:r>
        <w:rPr>
          <w:rFonts w:hint="eastAsia"/>
        </w:rPr>
        <w:t>ret=读取</w:t>
      </w:r>
      <w:r>
        <w:t>fp_in_a</w:t>
      </w:r>
      <w:r>
        <w:rPr>
          <w:rFonts w:hint="eastAsia"/>
        </w:rPr>
        <w:t xml:space="preserve">  != EOF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if(ret == erro)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记录账户错误文件、记录日志文件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comtinue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</w:t>
      </w:r>
      <w:r>
        <w:t>( idtypy !=’01’)</w:t>
      </w:r>
      <w:r>
        <w:tab/>
      </w:r>
      <w:r>
        <w:tab/>
      </w:r>
      <w:r>
        <w:t xml:space="preserve">errcode=’E5’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if</w:t>
      </w:r>
      <w:r>
        <w:rPr>
          <w:highlight w:val="yellow"/>
        </w:rPr>
        <w:t>(</w:t>
      </w:r>
      <w:r>
        <w:rPr>
          <w:rFonts w:hint="eastAsia"/>
          <w:highlight w:val="yellow"/>
        </w:rPr>
        <w:t>idno.lenth !=15||idno.lenth !=18</w:t>
      </w:r>
      <w:r>
        <w:rPr>
          <w:rFonts w:hint="eastAsia"/>
          <w:highlight w:val="yellow"/>
          <w:lang w:val="en-US" w:eastAsia="zh-CN"/>
        </w:rPr>
        <w:t>||(15==idno.len&amp;&amp;idno非全数字)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||(idno.len=18&amp;&amp;最后一位非数字时不为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X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或数字&amp;&amp;idno前十七位非全数字)</w:t>
      </w:r>
      <w:r>
        <w:rPr>
          <w:highlight w:val="yellow"/>
        </w:rPr>
        <w:t>)</w:t>
      </w:r>
    </w:p>
    <w:p>
      <w:pPr>
        <w:ind w:left="2520" w:firstLine="420"/>
        <w:rPr>
          <w:rFonts w:hint="eastAsia"/>
        </w:rPr>
      </w:pPr>
      <w:r>
        <w:t>errcode=’E</w:t>
      </w:r>
      <w:r>
        <w:rPr>
          <w:rFonts w:hint="eastAsia"/>
        </w:rPr>
        <w:t>2</w:t>
      </w:r>
      <w:r>
        <w:t xml:space="preserve">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</w:t>
      </w:r>
      <w:r>
        <w:t>(Gender!=’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||</w:t>
      </w:r>
      <w:r>
        <w:t xml:space="preserve"> Gender!=’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</w:t>
      </w:r>
      <w:r>
        <w:t>)</w:t>
      </w:r>
      <w:r>
        <w:tab/>
      </w:r>
      <w:r>
        <w:t>errcode=’E</w:t>
      </w:r>
      <w:r>
        <w:rPr>
          <w:rFonts w:hint="eastAsia"/>
        </w:rPr>
        <w:t>6</w:t>
      </w:r>
      <w:r>
        <w:t xml:space="preserve">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if</w:t>
      </w:r>
      <w:r>
        <w:rPr>
          <w:highlight w:val="yellow"/>
        </w:rPr>
        <w:t>(bankno!=</w:t>
      </w:r>
      <w:r>
        <w:rPr>
          <w:rFonts w:hint="eastAsia"/>
          <w:highlight w:val="yellow"/>
        </w:rPr>
        <w:t xml:space="preserve">bankid            </w:t>
      </w:r>
      <w:r>
        <w:rPr>
          <w:highlight w:val="yellow"/>
        </w:rPr>
        <w:t>)</w:t>
      </w:r>
      <w:r>
        <w:tab/>
      </w:r>
      <w:r>
        <w:t>errcode=’E</w:t>
      </w:r>
      <w:r>
        <w:rPr>
          <w:rFonts w:hint="eastAsia"/>
        </w:rPr>
        <w:t>1</w:t>
      </w:r>
      <w:r>
        <w:t xml:space="preserve">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</w:t>
      </w:r>
      <w:r>
        <w:t>(Balance</w:t>
      </w:r>
      <w:r>
        <w:rPr>
          <w:rFonts w:hint="eastAsia"/>
        </w:rPr>
        <w:t xml:space="preserve"> 含有小数点 </w:t>
      </w:r>
      <w:r>
        <w:t>)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errcode=’E</w:t>
      </w:r>
      <w:r>
        <w:rPr>
          <w:rFonts w:hint="eastAsia"/>
        </w:rPr>
        <w:t>4</w:t>
      </w:r>
      <w:r>
        <w:t xml:space="preserve">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if</w:t>
      </w:r>
      <w:r>
        <w:rPr>
          <w:highlight w:val="yellow"/>
        </w:rPr>
        <w:t>(Stime</w:t>
      </w:r>
      <w:r>
        <w:rPr>
          <w:rFonts w:hint="eastAsia"/>
          <w:highlight w:val="yellow"/>
          <w:lang w:eastAsia="zh-CN"/>
        </w:rPr>
        <w:t>是否是全数字</w:t>
      </w:r>
      <w:r>
        <w:rPr>
          <w:rFonts w:hint="eastAsia"/>
          <w:highlight w:val="yellow"/>
        </w:rPr>
        <w:t xml:space="preserve">|| </w:t>
      </w:r>
      <w:r>
        <w:rPr>
          <w:highlight w:val="yellow"/>
        </w:rPr>
        <w:t>Stime</w:t>
      </w:r>
      <w:r>
        <w:rPr>
          <w:rFonts w:hint="eastAsia"/>
          <w:highlight w:val="yellow"/>
          <w:lang w:eastAsia="zh-CN"/>
        </w:rPr>
        <w:t>日期格式检查函数是否</w:t>
      </w:r>
      <w:bookmarkStart w:id="6" w:name="_GoBack"/>
      <w:bookmarkEnd w:id="6"/>
      <w:r>
        <w:rPr>
          <w:rFonts w:hint="eastAsia"/>
          <w:highlight w:val="yellow"/>
          <w:lang w:eastAsia="zh-CN"/>
        </w:rPr>
        <w:t>正确</w:t>
      </w:r>
      <w:r>
        <w:rPr>
          <w:highlight w:val="yellow"/>
        </w:rPr>
        <w:t>)errcode=’E</w:t>
      </w:r>
      <w:r>
        <w:rPr>
          <w:rFonts w:hint="eastAsia"/>
          <w:highlight w:val="yellow"/>
        </w:rPr>
        <w:t>7</w:t>
      </w:r>
      <w:r>
        <w:rPr>
          <w:highlight w:val="yellow"/>
        </w:rPr>
        <w:t>’</w:t>
      </w:r>
      <w:r>
        <w:t xml:space="preserve">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记录该条记录在正确数据文件中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t xml:space="preserve">while( </w:t>
      </w:r>
      <w:r>
        <w:rPr>
          <w:rFonts w:hint="eastAsia"/>
        </w:rPr>
        <w:t>ret=读取</w:t>
      </w:r>
      <w:r>
        <w:t>fp_in_</w:t>
      </w:r>
      <w:r>
        <w:rPr>
          <w:rFonts w:hint="eastAsia"/>
        </w:rPr>
        <w:t>r  != EOF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if(ret == erro)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记录账户错误文件、记录日志文件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comtinue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</w:t>
      </w:r>
      <w:r>
        <w:t>( idtypy !=’01’)</w:t>
      </w:r>
      <w:r>
        <w:tab/>
      </w:r>
      <w:r>
        <w:tab/>
      </w:r>
      <w:r>
        <w:t xml:space="preserve">errcode=’E5’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if</w:t>
      </w:r>
      <w:r>
        <w:rPr>
          <w:highlight w:val="yellow"/>
        </w:rPr>
        <w:t>(</w:t>
      </w:r>
      <w:r>
        <w:rPr>
          <w:rFonts w:hint="eastAsia"/>
          <w:highlight w:val="yellow"/>
        </w:rPr>
        <w:t>idno.lenth !=15||idno.lenth !=18</w:t>
      </w:r>
      <w:r>
        <w:rPr>
          <w:rFonts w:hint="eastAsia"/>
          <w:highlight w:val="yellow"/>
          <w:lang w:val="en-US" w:eastAsia="zh-CN"/>
        </w:rPr>
        <w:t>||(15==idno.len&amp;&amp;idno非全数字)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||(idno.len=18&amp;&amp;最后一位非数字时不为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X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或数字&amp;&amp;idno前十七位非全数字)</w:t>
      </w:r>
      <w:r>
        <w:rPr>
          <w:highlight w:val="yellow"/>
        </w:rPr>
        <w:t>)</w:t>
      </w:r>
    </w:p>
    <w:p>
      <w:pPr>
        <w:ind w:left="2520" w:firstLine="420"/>
        <w:rPr>
          <w:rFonts w:hint="eastAsia"/>
        </w:rPr>
      </w:pPr>
      <w:r>
        <w:t>errcode=’E</w:t>
      </w:r>
      <w:r>
        <w:rPr>
          <w:rFonts w:hint="eastAsia"/>
        </w:rPr>
        <w:t>2</w:t>
      </w:r>
      <w:r>
        <w:t xml:space="preserve">’ 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if</w:t>
      </w:r>
      <w:r>
        <w:rPr>
          <w:highlight w:val="yellow"/>
        </w:rPr>
        <w:t>(bankno!=</w:t>
      </w:r>
      <w:r>
        <w:rPr>
          <w:rFonts w:hint="eastAsia"/>
          <w:highlight w:val="yellow"/>
        </w:rPr>
        <w:t xml:space="preserve">issbank            </w:t>
      </w:r>
      <w:r>
        <w:rPr>
          <w:highlight w:val="yellow"/>
        </w:rPr>
        <w:t>)</w:t>
      </w:r>
      <w:r>
        <w:rPr>
          <w:highlight w:val="yellow"/>
        </w:rPr>
        <w:tab/>
      </w:r>
      <w:r>
        <w:rPr>
          <w:highlight w:val="yellow"/>
        </w:rPr>
        <w:t>errcode=’E</w:t>
      </w:r>
      <w:r>
        <w:rPr>
          <w:rFonts w:hint="eastAsia"/>
          <w:highlight w:val="yellow"/>
        </w:rPr>
        <w:t>1</w:t>
      </w:r>
      <w:r>
        <w:rPr>
          <w:highlight w:val="yellow"/>
        </w:rPr>
        <w:t xml:space="preserve">’ </w:t>
      </w:r>
      <w:r>
        <w:t xml:space="preserve"> </w:t>
      </w:r>
      <w:r>
        <w:rPr>
          <w:rFonts w:hint="eastAsia"/>
        </w:rPr>
        <w:t>记录错误文件</w:t>
      </w:r>
      <w:r>
        <w:t>fp_</w:t>
      </w:r>
      <w:r>
        <w:rPr>
          <w:rFonts w:hint="eastAsia"/>
        </w:rPr>
        <w:t>err</w:t>
      </w:r>
      <w:r>
        <w:t>_a</w:t>
      </w:r>
      <w:r>
        <w:rPr>
          <w:rFonts w:hint="eastAsia"/>
        </w:rPr>
        <w:t>,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记录该条记录在正确数据文件中</w:t>
      </w:r>
    </w:p>
    <w:p>
      <w:r>
        <w:rPr>
          <w:rFonts w:hint="eastAsia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bookmarkStart w:id="2" w:name="_Toc393823057"/>
      <w:r>
        <w:rPr>
          <w:rFonts w:hint="eastAsia"/>
          <w:lang w:eastAsia="zh-CN"/>
        </w:rPr>
        <w:t>中国</w:t>
      </w:r>
      <w:r>
        <w:rPr>
          <w:rFonts w:hint="eastAsia"/>
        </w:rPr>
        <w:t>银行数据导入临时表</w:t>
      </w:r>
      <w:bookmarkEnd w:id="2"/>
    </w:p>
    <w:p>
      <w:pPr>
        <w:ind w:firstLine="420"/>
        <w:rPr>
          <w:rFonts w:hint="eastAsia"/>
        </w:rPr>
      </w:pPr>
      <w:r>
        <w:rPr>
          <w:rFonts w:hint="eastAsia"/>
        </w:rPr>
        <w:t>根据 preload 文件格式建立账户和关联关系两个临时表，账户请求文件的索引为 “文件上送银行 + 身份证号码 + 账户余额 + 开户时间”；关联关系请求文件的索引为“文件上送银行 + 身份证号码 + 医联卡号”</w:t>
      </w:r>
    </w:p>
    <w:p>
      <w:pPr>
        <w:rPr>
          <w:rFonts w:hint="eastAsia"/>
        </w:rPr>
      </w:pPr>
      <w:r>
        <w:rPr>
          <w:rFonts w:hint="eastAsia"/>
        </w:rPr>
        <w:t>tbl_ tmp_mergereq _$$$$$$$$       账户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请求文件预处理后</w:t>
      </w:r>
      <w:r>
        <w:rPr>
          <w:rFonts w:hint="eastAsia"/>
          <w:lang w:eastAsia="zh-CN"/>
        </w:rPr>
        <w:t>导入</w:t>
      </w:r>
      <w:r>
        <w:rPr>
          <w:rFonts w:hint="eastAsia"/>
        </w:rPr>
        <w:t>临时表</w:t>
      </w:r>
    </w:p>
    <w:p>
      <w:pPr>
        <w:rPr>
          <w:rFonts w:hint="eastAsia"/>
        </w:rPr>
      </w:pPr>
      <w:r>
        <w:rPr>
          <w:rFonts w:hint="eastAsia"/>
        </w:rPr>
        <w:t>tbl_tmp_ mergerelareq _$$$$$$$$   账户关联关系请求</w:t>
      </w:r>
      <w:r>
        <w:rPr>
          <w:rFonts w:hint="eastAsia"/>
          <w:lang w:eastAsia="zh-CN"/>
        </w:rPr>
        <w:t>文件</w:t>
      </w:r>
      <w:r>
        <w:rPr>
          <w:rFonts w:hint="eastAsia"/>
        </w:rPr>
        <w:t>预处理后</w:t>
      </w:r>
      <w:r>
        <w:rPr>
          <w:rFonts w:hint="eastAsia"/>
          <w:lang w:eastAsia="zh-CN"/>
        </w:rPr>
        <w:t>导入</w:t>
      </w:r>
      <w:r>
        <w:rPr>
          <w:rFonts w:hint="eastAsia"/>
        </w:rPr>
        <w:t>临时表</w:t>
      </w:r>
    </w:p>
    <w:p>
      <w:pPr>
        <w:rPr>
          <w:rFonts w:hint="eastAsia"/>
        </w:rPr>
      </w:pPr>
      <w:r>
        <w:rPr>
          <w:rFonts w:hint="eastAsia"/>
        </w:rPr>
        <w:t>导入如果出错，请保留错误记录文件，oracle会自动产生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脚本程序如下：</w:t>
      </w:r>
    </w:p>
    <w:p>
      <w:r>
        <w:t>bankid=`expr $fname : 'ACCT-\([0-9]*\)-M.*'`</w:t>
      </w:r>
    </w:p>
    <w:p>
      <w:r>
        <w:tab/>
      </w:r>
      <w:r>
        <w:t>echo $bankid</w:t>
      </w:r>
    </w:p>
    <w:p>
      <w:r>
        <w:tab/>
      </w:r>
      <w:r>
        <w:t>cd ${MERGE_HOME}/prefile</w:t>
      </w:r>
    </w:p>
    <w:p>
      <w:r>
        <w:tab/>
      </w:r>
      <w:r>
        <w:t>relname=`ls *PRELOAD*|grep ${bankid}-MERGERELAREQ`</w:t>
      </w:r>
    </w:p>
    <w:p>
      <w:r>
        <w:tab/>
      </w:r>
      <w:r>
        <w:t>cd ${MERGE_HOME}/sql/ctl</w:t>
      </w:r>
    </w:p>
    <w:p/>
    <w:p>
      <w:r>
        <w:tab/>
      </w:r>
      <w:r>
        <w:t>echo "generate load_tmp_acct_$bankid.ctl file ..."</w:t>
      </w:r>
    </w:p>
    <w:p>
      <w:r>
        <w:tab/>
      </w:r>
      <w:r>
        <w:t>echo "&gt;&gt;&gt;&gt;&gt;FILE[$fname]&lt;&lt;&lt;&lt;&lt;"</w:t>
      </w:r>
    </w:p>
    <w:p>
      <w:r>
        <w:tab/>
      </w:r>
      <w:r>
        <w:t>sed "s/TMP_ACCT/$fname/;s/XXXXXXXX/${bankid}/" load_tmp_acctinf.ctl &gt;load_tmp_acct_$bankid.ctl</w:t>
      </w:r>
    </w:p>
    <w:p>
      <w:r>
        <w:tab/>
      </w:r>
      <w:r>
        <w:t>echo "process load tmp acctinfo[$bankid]..."</w:t>
      </w:r>
    </w:p>
    <w:p>
      <w:r>
        <w:tab/>
      </w:r>
      <w:r>
        <w:t>sqlldr $DB_USER_NAME/$DB_USER_PWD@$ORACLE_SID control=load_tmp_acct_$bankid.ctl log=load_tmp_acct_$bankid.log</w:t>
      </w:r>
    </w:p>
    <w:p/>
    <w:p>
      <w:r>
        <w:tab/>
      </w:r>
      <w:r>
        <w:t>echo "generate load_tmp_rel_$bankid.ctl file ..."</w:t>
      </w:r>
    </w:p>
    <w:p>
      <w:r>
        <w:tab/>
      </w:r>
      <w:r>
        <w:t>echo "&gt;&gt;&gt;&gt;&gt;FILE[$relname]&lt;&lt;&lt;&lt;&lt;"</w:t>
      </w:r>
    </w:p>
    <w:p>
      <w:r>
        <w:tab/>
      </w:r>
      <w:r>
        <w:t>sed "s/TMP_REL/$relname/;s/XXXXXXXX/${bankid}/" load_tmp_relinf.ctl &gt;load_tmp_rel_$bankid.ctl</w:t>
      </w:r>
    </w:p>
    <w:p>
      <w:r>
        <w:tab/>
      </w:r>
      <w:r>
        <w:t>echo "process load tmp relinfo[$bankid]..."</w:t>
      </w:r>
    </w:p>
    <w:p>
      <w:r>
        <w:tab/>
      </w:r>
      <w:r>
        <w:t>sqlldr $DB_USER_NAME/$DB_USER_PWD@$ORACLE_SID control=load_tmp_rel_$bankid.ctl log=load_tmp_rel_$bankid.log</w:t>
      </w:r>
    </w:p>
    <w:p>
      <w:pPr>
        <w:rPr>
          <w:rFonts w:hint="eastAsia"/>
          <w:lang w:val="en-US" w:eastAsia="zh-CN"/>
        </w:rPr>
      </w:pPr>
      <w:r>
        <w:tab/>
      </w:r>
      <w:r>
        <w:t>echo "load $bankid tmp table complete .."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中国</w:t>
      </w:r>
      <w:r>
        <w:rPr>
          <w:rFonts w:hint="eastAsia"/>
        </w:rPr>
        <w:t>银行</w:t>
      </w:r>
      <w:r>
        <w:rPr>
          <w:rFonts w:hint="eastAsia"/>
          <w:lang w:eastAsia="zh-CN"/>
        </w:rPr>
        <w:t>账户和关联关系检查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交换中心对请求文件进行检查后，对有如下错误的记录统一发</w:t>
      </w:r>
      <w:r>
        <w:rPr>
          <w:rFonts w:hint="eastAsia"/>
          <w:color w:val="008000"/>
          <w:lang w:eastAsia="zh-CN"/>
        </w:rPr>
        <w:t>原银行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账户记录有误则同步将该账户对应的所有关联关系拒绝（可能有手工检查操作），关联关系有误则将同步将该关联关系对应的所有账户发回。</w:t>
      </w:r>
    </w:p>
    <w:p>
      <w:pPr>
        <w:numPr>
          <w:ilvl w:val="0"/>
          <w:numId w:val="8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检查是文件中的账户和关联关系中的账户是否一一对应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账户</w:t>
      </w:r>
      <w:r>
        <w:rPr>
          <w:rFonts w:hint="eastAsia"/>
          <w:lang w:eastAsia="zh-CN"/>
        </w:rPr>
        <w:t>是否</w:t>
      </w:r>
      <w:r>
        <w:rPr>
          <w:rFonts w:hint="eastAsia"/>
        </w:rPr>
        <w:t>重复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宋体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3.医疗卡是否重复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E8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账户多</w:t>
      </w:r>
      <w:r>
        <w:rPr>
          <w:rFonts w:hint="eastAsia"/>
          <w:lang w:eastAsia="zh-CN"/>
        </w:rPr>
        <w:t>余（</w:t>
      </w:r>
      <w:r>
        <w:rPr>
          <w:rFonts w:hint="eastAsia"/>
        </w:rPr>
        <w:t>账户无对应关联关系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E9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关联关系多</w:t>
      </w:r>
      <w:r>
        <w:rPr>
          <w:rFonts w:hint="eastAsia"/>
          <w:lang w:eastAsia="zh-CN"/>
        </w:rPr>
        <w:t>余（</w:t>
      </w:r>
      <w:r>
        <w:rPr>
          <w:rFonts w:hint="eastAsia"/>
        </w:rPr>
        <w:t>关联关系无对应账户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EA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账户重复</w:t>
      </w:r>
      <w:r>
        <w:rPr>
          <w:rFonts w:hint="eastAsia"/>
          <w:lang w:eastAsia="zh-CN"/>
        </w:rPr>
        <w:t>（身份证重复）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EB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  <w:lang w:eastAsia="zh-CN"/>
        </w:rPr>
        <w:t>医疗卡</w:t>
      </w:r>
      <w:r>
        <w:rPr>
          <w:rFonts w:hint="eastAsia"/>
        </w:rPr>
        <w:t>重复</w:t>
      </w:r>
      <w:r>
        <w:rPr>
          <w:rFonts w:hint="eastAsia"/>
          <w:lang w:eastAsia="zh-CN"/>
        </w:rPr>
        <w:t>（关联关系重复或一卡多账户）</w:t>
      </w:r>
    </w:p>
    <w:p>
      <w:pPr>
        <w:rPr>
          <w:rFonts w:hint="eastAsia"/>
          <w:lang w:eastAsia="zh-CN"/>
        </w:rPr>
      </w:pPr>
    </w:p>
    <w:p>
      <w:pPr>
        <w:widowControl w:val="0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预处理结果</w:t>
      </w:r>
    </w:p>
    <w:p>
      <w:pPr>
        <w:widowControl w:val="0"/>
        <w:numPr>
          <w:numId w:val="0"/>
        </w:numPr>
        <w:ind w:firstLine="420" w:firstLineChars="0"/>
      </w:pPr>
      <w:r>
        <w:rPr>
          <w:rFonts w:hint="eastAsia"/>
        </w:rPr>
        <w:t>账户信息处理失败应答文件</w:t>
      </w:r>
      <w:r>
        <w:t>ACCT-$$$$$$$$-MERGEREQ-YYYYMMDD-ERR</w:t>
      </w:r>
      <w:r>
        <w:rPr>
          <w:rFonts w:hint="eastAsia"/>
          <w:lang w:eastAsia="zh-CN"/>
        </w:rPr>
        <w:t>（中行）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账户关联关系处理失败应答文ACCT-$$$$$$$$-MERGERELAREQ-YYYYMMDD-ERR</w:t>
      </w:r>
      <w:r>
        <w:rPr>
          <w:rFonts w:hint="eastAsia"/>
          <w:lang w:eastAsia="zh-CN"/>
        </w:rPr>
        <w:t>（中行）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检查是文件中的账户和关联关系中的账户是否一一对应</w:t>
      </w:r>
    </w:p>
    <w:p>
      <w:pPr>
        <w:rPr>
          <w:rFonts w:hint="eastAsia"/>
        </w:rPr>
      </w:pPr>
      <w:r>
        <w:rPr>
          <w:rFonts w:hint="eastAsia"/>
        </w:rPr>
        <w:t>SQL脚本如下：</w:t>
      </w:r>
    </w:p>
    <w:p>
      <w:pPr>
        <w:rPr>
          <w:rFonts w:hint="eastAsia"/>
        </w:rPr>
      </w:pPr>
      <w:r>
        <w:rPr>
          <w:rFonts w:hint="eastAsia"/>
        </w:rPr>
        <w:t>检查账户信息没有关联医疗卡</w:t>
      </w:r>
    </w:p>
    <w:p>
      <w:r>
        <w:t>update tbl_tmp_mergereq_${bank} set ErrCode='E</w:t>
      </w:r>
      <w:r>
        <w:rPr>
          <w:rFonts w:hint="eastAsia"/>
          <w:lang w:val="en-US" w:eastAsia="zh-CN"/>
        </w:rPr>
        <w:t>8</w:t>
      </w:r>
      <w:r>
        <w:t>' where IdNo In \</w:t>
      </w:r>
    </w:p>
    <w:p>
      <w:r>
        <w:t xml:space="preserve">(select distinct Id1 from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</w:t>
      </w:r>
    </w:p>
    <w:p>
      <w:pPr>
        <w:ind w:firstLine="420" w:firstLineChars="0"/>
      </w:pPr>
      <w:r>
        <w:t>(select a.IdNo Id1, b.IdNo Id2 from \</w:t>
      </w:r>
    </w:p>
    <w:p>
      <w:r>
        <w:tab/>
      </w:r>
      <w:r>
        <w:tab/>
      </w:r>
      <w:r>
        <w:t>tbl_tmp_mergereq_${bank} a left join \</w:t>
      </w:r>
    </w:p>
    <w:p>
      <w:r>
        <w:tab/>
      </w:r>
      <w:r>
        <w:tab/>
      </w:r>
      <w:r>
        <w:t>tbl_tmp_mergerelareq_${bank} b on a.IdNo = b.IdNo) \</w:t>
      </w:r>
    </w:p>
    <w:p>
      <w:pPr>
        <w:rPr>
          <w:rFonts w:hint="eastAsia"/>
        </w:rPr>
      </w:pPr>
      <w:r>
        <w:t>where Id2 is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检查医疗卡</w:t>
      </w:r>
      <w:r>
        <w:rPr>
          <w:rFonts w:hint="eastAsia"/>
          <w:lang w:eastAsia="zh-CN"/>
        </w:rPr>
        <w:t>有</w:t>
      </w:r>
      <w:r>
        <w:rPr>
          <w:rFonts w:hint="eastAsia"/>
        </w:rPr>
        <w:t>没有关联账户</w:t>
      </w:r>
    </w:p>
    <w:p>
      <w:r>
        <w:t>update tbl_tmp_mergerelareq_${bank} set ErrCode='E</w:t>
      </w:r>
      <w:r>
        <w:rPr>
          <w:rFonts w:hint="eastAsia"/>
          <w:lang w:val="en-US" w:eastAsia="zh-CN"/>
        </w:rPr>
        <w:t>9</w:t>
      </w:r>
      <w:r>
        <w:t>' where IdNo In \</w:t>
      </w:r>
    </w:p>
    <w:p>
      <w:r>
        <w:tab/>
      </w:r>
      <w:r>
        <w:t>(select distinct Id2 from (select a.IdNo Id1, b.IdNo Id2 from \</w:t>
      </w:r>
    </w:p>
    <w:p>
      <w:r>
        <w:tab/>
      </w:r>
      <w:r>
        <w:tab/>
      </w:r>
      <w:r>
        <w:tab/>
      </w:r>
      <w:r>
        <w:tab/>
      </w:r>
      <w:r>
        <w:t>tbl_tmp_mergereq_${bank} a right join \</w:t>
      </w:r>
    </w:p>
    <w:p>
      <w:r>
        <w:tab/>
      </w:r>
      <w:r>
        <w:tab/>
      </w:r>
      <w:r>
        <w:tab/>
      </w:r>
      <w:r>
        <w:tab/>
      </w:r>
      <w:r>
        <w:t>tbl_tmp_mergerelareq_${bank} b on a.IdNo = b.IdNo) \</w:t>
      </w:r>
    </w:p>
    <w:p>
      <w:pPr>
        <w:rPr>
          <w:rFonts w:hint="eastAsia"/>
        </w:rPr>
      </w:pPr>
      <w:r>
        <w:tab/>
      </w:r>
      <w:r>
        <w:tab/>
      </w:r>
      <w:r>
        <w:t>where Id1 is null);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账户</w:t>
      </w:r>
      <w:r>
        <w:rPr>
          <w:rFonts w:hint="eastAsia"/>
          <w:lang w:eastAsia="zh-CN"/>
        </w:rPr>
        <w:t>是否</w:t>
      </w:r>
      <w:r>
        <w:rPr>
          <w:rFonts w:hint="eastAsia"/>
        </w:rPr>
        <w:t>重复</w:t>
      </w:r>
    </w:p>
    <w:p>
      <w:pPr>
        <w:ind w:left="360"/>
        <w:rPr>
          <w:rFonts w:hint="eastAsia"/>
        </w:rPr>
      </w:pPr>
      <w:r>
        <w:rPr>
          <w:rFonts w:hint="eastAsia"/>
        </w:rPr>
        <w:t>SQL脚本如下：</w:t>
      </w:r>
    </w:p>
    <w:p>
      <w:pPr>
        <w:ind w:left="360"/>
      </w:pPr>
      <w:r>
        <w:rPr>
          <w:rFonts w:hint="eastAsia"/>
        </w:rPr>
        <w:t>账户信息重复：</w:t>
      </w:r>
      <w:r>
        <w:tab/>
      </w:r>
      <w:r>
        <w:tab/>
      </w:r>
      <w:r>
        <w:tab/>
      </w:r>
      <w:r>
        <w:tab/>
      </w:r>
    </w:p>
    <w:p>
      <w:pPr>
        <w:ind w:left="360"/>
      </w:pPr>
      <w:r>
        <w:t>update tbl_tmp_mergereq_${bank} set ErrCode='</w:t>
      </w:r>
      <w:r>
        <w:rPr>
          <w:rFonts w:hint="eastAsia"/>
          <w:lang w:val="en-US" w:eastAsia="zh-CN"/>
        </w:rPr>
        <w:t>EA</w:t>
      </w:r>
      <w:r>
        <w:t>' where IdNo In \</w:t>
      </w:r>
    </w:p>
    <w:p>
      <w:pPr>
        <w:ind w:left="360"/>
      </w:pPr>
      <w:r>
        <w:tab/>
      </w:r>
      <w:r>
        <w:t>(select IdNo from tbl_tmp_mergereq_${bank} \</w:t>
      </w:r>
    </w:p>
    <w:p>
      <w:pPr>
        <w:ind w:left="360"/>
      </w:pPr>
      <w:r>
        <w:tab/>
      </w:r>
      <w:r>
        <w:tab/>
      </w:r>
      <w:r>
        <w:t>Where ErrCode is null \</w:t>
      </w:r>
    </w:p>
    <w:p>
      <w:pPr>
        <w:ind w:left="360"/>
      </w:pPr>
      <w:r>
        <w:tab/>
      </w:r>
      <w:r>
        <w:tab/>
      </w:r>
      <w:r>
        <w:t>Group By IdNo Having COUNT(*) &gt; 1);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医疗卡是否重复</w:t>
      </w:r>
    </w:p>
    <w:p>
      <w:pPr>
        <w:ind w:left="360"/>
        <w:rPr>
          <w:rFonts w:hint="eastAsia"/>
          <w:lang w:eastAsia="zh-CN"/>
        </w:rPr>
      </w:pPr>
      <w:r>
        <w:rPr>
          <w:rFonts w:hint="eastAsia"/>
        </w:rPr>
        <w:t>SQL脚本如下：</w:t>
      </w:r>
    </w:p>
    <w:p>
      <w:pPr>
        <w:ind w:left="360"/>
        <w:rPr>
          <w:rFonts w:hint="eastAsia"/>
        </w:rPr>
      </w:pPr>
      <w:r>
        <w:rPr>
          <w:rFonts w:hint="eastAsia"/>
          <w:lang w:eastAsia="zh-CN"/>
        </w:rPr>
        <w:t>医疗卡重复</w:t>
      </w:r>
      <w:r>
        <w:rPr>
          <w:rFonts w:hint="eastAsia"/>
        </w:rPr>
        <w:t>：</w:t>
      </w:r>
    </w:p>
    <w:p>
      <w:pPr>
        <w:ind w:left="360"/>
      </w:pPr>
      <w:r>
        <w:t>update tbl_tmp_mergerelareq_${bank} set ErrCode='</w:t>
      </w:r>
      <w:r>
        <w:rPr>
          <w:rFonts w:hint="eastAsia"/>
          <w:lang w:val="en-US" w:eastAsia="zh-CN"/>
        </w:rPr>
        <w:t>EB</w:t>
      </w:r>
      <w:r>
        <w:t>' where HisCard In \</w:t>
      </w:r>
    </w:p>
    <w:p>
      <w:pPr>
        <w:ind w:left="360"/>
      </w:pPr>
      <w:r>
        <w:tab/>
      </w:r>
      <w:r>
        <w:t>(select HisCard from tbl_tmp_mergerelareq_${bank} \</w:t>
      </w:r>
    </w:p>
    <w:p>
      <w:pPr>
        <w:ind w:left="360"/>
      </w:pPr>
      <w:r>
        <w:tab/>
      </w:r>
      <w:r>
        <w:tab/>
      </w:r>
      <w:r>
        <w:t xml:space="preserve">Where ErrCode is null </w:t>
      </w:r>
      <w:r>
        <w:rPr>
          <w:rFonts w:hint="eastAsia"/>
          <w:lang w:val="en-US" w:eastAsia="zh-CN"/>
        </w:rPr>
        <w:t>\</w:t>
      </w:r>
    </w:p>
    <w:p>
      <w:pPr>
        <w:ind w:left="360" w:firstLine="416" w:firstLineChars="0"/>
        <w:rPr>
          <w:rFonts w:hint="eastAsia"/>
        </w:rPr>
      </w:pPr>
      <w:r>
        <w:t>Group By HisCard Having COUNT(*) &gt; 1);</w:t>
      </w:r>
    </w:p>
    <w:p>
      <w:pPr>
        <w:pStyle w:val="3"/>
        <w:rPr>
          <w:rFonts w:hint="eastAsia"/>
        </w:rPr>
      </w:pPr>
      <w:r>
        <w:rPr>
          <w:rFonts w:hint="eastAsia"/>
        </w:rPr>
        <w:t>账户记录有误则同步将该账户对应的所有关联关系拒绝</w:t>
      </w:r>
    </w:p>
    <w:p>
      <w:pPr>
        <w:ind w:left="360"/>
        <w:rPr>
          <w:rFonts w:hint="eastAsia"/>
        </w:rPr>
      </w:pPr>
      <w:r>
        <w:rPr>
          <w:rFonts w:hint="eastAsia"/>
        </w:rPr>
        <w:t>SQL脚本如下：</w:t>
      </w:r>
    </w:p>
    <w:p>
      <w:pPr>
        <w:ind w:left="360"/>
      </w:pPr>
      <w:r>
        <w:t>update tbl_tmp_mergerelareq_${bank} set ErrCode='</w:t>
      </w:r>
      <w:r>
        <w:rPr>
          <w:rFonts w:hint="eastAsia"/>
          <w:lang w:val="en-US" w:eastAsia="zh-CN"/>
        </w:rPr>
        <w:t>EA</w:t>
      </w:r>
      <w:r>
        <w:t>' where IdNo In \</w:t>
      </w:r>
    </w:p>
    <w:p>
      <w:pPr>
        <w:ind w:left="360"/>
      </w:pPr>
      <w:r>
        <w:tab/>
      </w:r>
      <w:r>
        <w:t>(select IdNo from tbl_tmp_mergereq_${bank}</w:t>
      </w:r>
      <w:r>
        <w:rPr>
          <w:rFonts w:hint="eastAsia"/>
          <w:lang w:val="en-US" w:eastAsia="zh-CN"/>
        </w:rPr>
        <w:t xml:space="preserve"> a, </w:t>
      </w:r>
      <w:r>
        <w:t>tbl_tmp_mergerelareq_${bank}</w:t>
      </w:r>
      <w:r>
        <w:rPr>
          <w:rFonts w:hint="eastAsia"/>
          <w:lang w:val="en-US" w:eastAsia="zh-CN"/>
        </w:rPr>
        <w:t xml:space="preserve"> b</w:t>
      </w:r>
      <w:r>
        <w:t>\</w:t>
      </w:r>
    </w:p>
    <w:p>
      <w:pPr>
        <w:ind w:left="360"/>
        <w:rPr>
          <w:rFonts w:hint="eastAsia"/>
        </w:rPr>
      </w:pPr>
      <w:r>
        <w:tab/>
      </w:r>
      <w:r>
        <w:tab/>
      </w:r>
      <w:r>
        <w:t xml:space="preserve">Where </w:t>
      </w:r>
      <w:r>
        <w:rPr>
          <w:rFonts w:hint="eastAsia"/>
          <w:lang w:val="en-US" w:eastAsia="zh-CN"/>
        </w:rPr>
        <w:t>a.</w:t>
      </w:r>
      <w:r>
        <w:t>ErrCode</w:t>
      </w:r>
      <w:r>
        <w:rPr>
          <w:rFonts w:hint="eastAsia"/>
          <w:lang w:val="en-US" w:eastAsia="zh-CN"/>
        </w:rPr>
        <w:t>=‘EA’and b.Error</w:t>
      </w:r>
      <w:r>
        <w:t xml:space="preserve"> is null </w:t>
      </w:r>
      <w:r>
        <w:rPr>
          <w:rFonts w:hint="eastAsia"/>
          <w:lang w:val="en-US" w:eastAsia="zh-CN"/>
        </w:rPr>
        <w:t>and a.IdNo = b.IdNo</w:t>
      </w:r>
      <w: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关联关系有误则将同步将该关联关系对应的所有账户发回</w:t>
      </w:r>
    </w:p>
    <w:p>
      <w:pPr>
        <w:ind w:left="360"/>
      </w:pPr>
      <w:r>
        <w:t>update tbl_tmp_mergereq_${bank} set ErrCode='</w:t>
      </w:r>
      <w:r>
        <w:rPr>
          <w:rFonts w:hint="eastAsia"/>
          <w:lang w:val="en-US" w:eastAsia="zh-CN"/>
        </w:rPr>
        <w:t>EB</w:t>
      </w:r>
      <w:r>
        <w:t>' where IdNo In \</w:t>
      </w:r>
    </w:p>
    <w:p>
      <w:pPr>
        <w:ind w:left="360"/>
      </w:pPr>
      <w:r>
        <w:tab/>
      </w:r>
      <w:r>
        <w:t>(select IdNo from tbl_tmp_merge</w:t>
      </w:r>
      <w:r>
        <w:rPr>
          <w:rFonts w:hint="eastAsia"/>
          <w:lang w:val="en-US" w:eastAsia="zh-CN"/>
        </w:rPr>
        <w:t>rela</w:t>
      </w:r>
      <w:r>
        <w:t>req_${bank}</w:t>
      </w:r>
      <w:r>
        <w:rPr>
          <w:rFonts w:hint="eastAsia"/>
          <w:lang w:val="en-US" w:eastAsia="zh-CN"/>
        </w:rPr>
        <w:t xml:space="preserve"> a, </w:t>
      </w:r>
      <w:r>
        <w:t>tbl_tmp_mergereq_${bank}</w:t>
      </w:r>
      <w:r>
        <w:rPr>
          <w:rFonts w:hint="eastAsia"/>
          <w:lang w:val="en-US" w:eastAsia="zh-CN"/>
        </w:rPr>
        <w:t xml:space="preserve"> b</w:t>
      </w:r>
      <w:r>
        <w:t>\</w:t>
      </w:r>
    </w:p>
    <w:p>
      <w:pPr>
        <w:ind w:left="360"/>
        <w:rPr>
          <w:rFonts w:hint="eastAsia"/>
          <w:lang w:eastAsia="zh-CN"/>
        </w:rPr>
      </w:pPr>
      <w:r>
        <w:tab/>
      </w:r>
      <w:r>
        <w:tab/>
      </w:r>
      <w:r>
        <w:t xml:space="preserve">Where </w:t>
      </w:r>
      <w:r>
        <w:rPr>
          <w:rFonts w:hint="eastAsia"/>
          <w:lang w:val="en-US" w:eastAsia="zh-CN"/>
        </w:rPr>
        <w:t>a.</w:t>
      </w:r>
      <w:r>
        <w:t>ErrCode</w:t>
      </w:r>
      <w:r>
        <w:rPr>
          <w:rFonts w:hint="eastAsia"/>
          <w:lang w:val="en-US" w:eastAsia="zh-CN"/>
        </w:rPr>
        <w:t>=‘EB’and b.Error</w:t>
      </w:r>
      <w:r>
        <w:t xml:space="preserve"> is null</w:t>
      </w:r>
      <w:r>
        <w:rPr>
          <w:rFonts w:hint="eastAsia"/>
          <w:lang w:val="en-US" w:eastAsia="zh-CN"/>
        </w:rPr>
        <w:t xml:space="preserve"> and a.IdNo = b.IdNo</w:t>
      </w:r>
      <w:r>
        <w:t>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逻辑说明</w:t>
      </w:r>
    </w:p>
    <w:p>
      <w:pPr>
        <w:pStyle w:val="3"/>
      </w:pPr>
      <w:bookmarkStart w:id="3" w:name="_Toc403657922"/>
      <w:r>
        <w:rPr>
          <w:rFonts w:hint="eastAsia"/>
        </w:rPr>
        <w:t>账户已在交换中心开户</w:t>
      </w:r>
      <w:r>
        <w:rPr>
          <w:rFonts w:hint="eastAsia"/>
          <w:lang w:eastAsia="zh-CN"/>
        </w:rPr>
        <w:t>（工</w:t>
      </w:r>
      <w:r>
        <w:rPr>
          <w:rFonts w:hint="eastAsia"/>
        </w:rPr>
        <w:t>行开户)</w:t>
      </w:r>
      <w:bookmarkEnd w:id="3"/>
    </w:p>
    <w:p>
      <w:pPr>
        <w:pStyle w:val="6"/>
        <w:rPr>
          <w:rFonts w:hint="eastAsia"/>
          <w:color w:val="008000"/>
        </w:rPr>
      </w:pPr>
      <w:r>
        <w:rPr>
          <w:rFonts w:hint="eastAsia"/>
          <w:b/>
          <w:bCs/>
        </w:rPr>
        <w:t>账户处理</w:t>
      </w:r>
      <w:r>
        <w:rPr>
          <w:rFonts w:hint="eastAsia"/>
        </w:rPr>
        <w:t>：医院通知持卡人</w:t>
      </w:r>
      <w:r>
        <w:rPr>
          <w:rFonts w:hint="eastAsia"/>
          <w:lang w:eastAsia="zh-CN"/>
        </w:rPr>
        <w:t>销户</w:t>
      </w:r>
      <w:r>
        <w:rPr>
          <w:rFonts w:hint="eastAsia"/>
        </w:rPr>
        <w:t>退款，交换中心不作变动。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NULL-</w:t>
      </w:r>
      <w:r>
        <w:rPr>
          <w:rFonts w:hint="eastAsia"/>
          <w:lang w:eastAsia="zh-CN"/>
        </w:rPr>
        <w:t>中行</w:t>
      </w:r>
      <w:r>
        <w:rPr>
          <w:rFonts w:hint="eastAsia"/>
          <w:lang w:val="en-US" w:eastAsia="zh-CN"/>
        </w:rPr>
        <w:t>-A1</w:t>
      </w:r>
      <w:r>
        <w:rPr>
          <w:rFonts w:hint="eastAsia"/>
          <w:lang w:eastAsia="zh-CN"/>
        </w:rPr>
        <w:t>）</w:t>
      </w:r>
    </w:p>
    <w:p>
      <w:pPr>
        <w:pStyle w:val="6"/>
      </w:pPr>
      <w:r>
        <w:rPr>
          <w:rFonts w:hint="eastAsia"/>
          <w:b/>
          <w:bCs/>
        </w:rPr>
        <w:t>关联关系处理</w:t>
      </w:r>
      <w:r>
        <w:rPr>
          <w:rFonts w:hint="eastAsia"/>
        </w:rPr>
        <w:t>：</w:t>
      </w:r>
    </w:p>
    <w:tbl>
      <w:tblPr>
        <w:tblStyle w:val="38"/>
        <w:tblW w:w="8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3390"/>
        <w:gridCol w:w="1110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3070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就医卡关联关系状态</w:t>
            </w:r>
          </w:p>
        </w:tc>
        <w:tc>
          <w:tcPr>
            <w:tcW w:w="3390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交换中心处理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文件下发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标记码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307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就医卡在交换中心不存在关联关系</w:t>
            </w:r>
          </w:p>
        </w:tc>
        <w:tc>
          <w:tcPr>
            <w:tcW w:w="339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在交换中心增加该就医卡与该账户的关联关系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307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就医卡在交换中心存在关联关系，但为“解绑”状态</w:t>
            </w:r>
          </w:p>
        </w:tc>
        <w:tc>
          <w:tcPr>
            <w:tcW w:w="339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在交换中心更新该就医卡所绑定的账户信息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07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就医卡在交换中心存在关联关系，且关联的账户为本账户</w:t>
            </w:r>
          </w:p>
        </w:tc>
        <w:tc>
          <w:tcPr>
            <w:tcW w:w="3390" w:type="dxa"/>
            <w:vMerge w:val="restart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交换中心关联关系不作变动，该就医卡不作处理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07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就医卡在交换中心存在关联关系，且关联的账户为其他账户</w:t>
            </w:r>
          </w:p>
        </w:tc>
        <w:tc>
          <w:tcPr>
            <w:tcW w:w="3390" w:type="dxa"/>
            <w:vMerge w:val="continue"/>
            <w:vAlign w:val="center"/>
          </w:tcPr>
          <w:p>
            <w:pPr>
              <w:pStyle w:val="6"/>
              <w:ind w:firstLine="0" w:firstLineChars="0"/>
            </w:pP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bookmarkStart w:id="4" w:name="_Toc403657923"/>
    </w:p>
    <w:p>
      <w:pPr>
        <w:pStyle w:val="3"/>
      </w:pPr>
      <w:r>
        <w:rPr>
          <w:rFonts w:hint="eastAsia"/>
        </w:rPr>
        <w:t>账户已在交换中心开户(其他银行开户)</w:t>
      </w:r>
      <w:bookmarkEnd w:id="4"/>
    </w:p>
    <w:p>
      <w:pPr>
        <w:pStyle w:val="6"/>
        <w:rPr>
          <w:rFonts w:hint="eastAsia"/>
        </w:rPr>
      </w:pPr>
      <w:r>
        <w:rPr>
          <w:rFonts w:hint="eastAsia"/>
          <w:b/>
          <w:bCs/>
        </w:rPr>
        <w:t>账户处理</w:t>
      </w:r>
      <w:r>
        <w:rPr>
          <w:rFonts w:hint="eastAsia"/>
        </w:rPr>
        <w:t>：医院通知持卡人</w:t>
      </w:r>
      <w:r>
        <w:rPr>
          <w:rFonts w:hint="eastAsia"/>
          <w:lang w:eastAsia="zh-CN"/>
        </w:rPr>
        <w:t>销户</w:t>
      </w:r>
      <w:r>
        <w:rPr>
          <w:rFonts w:hint="eastAsia"/>
        </w:rPr>
        <w:t>退款，交换中心不作变动。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NULL-</w:t>
      </w:r>
      <w:r>
        <w:rPr>
          <w:rFonts w:hint="eastAsia"/>
          <w:lang w:eastAsia="zh-CN"/>
        </w:rPr>
        <w:t>中行</w:t>
      </w:r>
      <w:r>
        <w:rPr>
          <w:rFonts w:hint="eastAsia"/>
          <w:lang w:val="en-US" w:eastAsia="zh-CN"/>
        </w:rPr>
        <w:t>-A2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SQL脚本实现如下：</w:t>
      </w:r>
    </w:p>
    <w:p>
      <w:pPr>
        <w:pStyle w:val="6"/>
        <w:rPr>
          <w:b/>
          <w:bCs/>
        </w:rPr>
      </w:pPr>
      <w:r>
        <w:rPr>
          <w:rFonts w:hint="eastAsia"/>
          <w:b/>
          <w:bCs/>
        </w:rPr>
        <w:t>关联关系处理：</w:t>
      </w:r>
    </w:p>
    <w:tbl>
      <w:tblPr>
        <w:tblStyle w:val="38"/>
        <w:tblW w:w="8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0"/>
        <w:gridCol w:w="3180"/>
        <w:gridCol w:w="1065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346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  <w:lang w:eastAsia="zh-CN"/>
              </w:rPr>
              <w:t>就医卡关联关系状态</w:t>
            </w:r>
          </w:p>
        </w:tc>
        <w:tc>
          <w:tcPr>
            <w:tcW w:w="318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  <w:b/>
                <w:bCs/>
                <w:lang w:val="en-US" w:eastAsia="zh-CN"/>
              </w:rPr>
              <w:t>交换中心处理</w:t>
            </w:r>
          </w:p>
        </w:tc>
        <w:tc>
          <w:tcPr>
            <w:tcW w:w="1065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文件下发</w:t>
            </w:r>
          </w:p>
        </w:tc>
        <w:tc>
          <w:tcPr>
            <w:tcW w:w="1177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标记码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46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就医卡在交换中心不存在关联关系</w:t>
            </w:r>
          </w:p>
        </w:tc>
        <w:tc>
          <w:tcPr>
            <w:tcW w:w="3180" w:type="dxa"/>
            <w:vMerge w:val="restart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交换中心关联关系不作变动，该就医卡不作处理</w:t>
            </w:r>
          </w:p>
        </w:tc>
        <w:tc>
          <w:tcPr>
            <w:tcW w:w="1065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77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46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就医卡在交换中心存在关联关系，但为“解绑”状态</w:t>
            </w:r>
          </w:p>
        </w:tc>
        <w:tc>
          <w:tcPr>
            <w:tcW w:w="3180" w:type="dxa"/>
            <w:vMerge w:val="continue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</w:p>
        </w:tc>
        <w:tc>
          <w:tcPr>
            <w:tcW w:w="1065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77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46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就医卡在交换中心存在关联关系，且关联的账户为本账户</w:t>
            </w:r>
          </w:p>
        </w:tc>
        <w:tc>
          <w:tcPr>
            <w:tcW w:w="3180" w:type="dxa"/>
            <w:vMerge w:val="continue"/>
            <w:vAlign w:val="center"/>
          </w:tcPr>
          <w:p>
            <w:pPr>
              <w:pStyle w:val="6"/>
              <w:ind w:firstLine="0" w:firstLineChars="0"/>
            </w:pPr>
          </w:p>
        </w:tc>
        <w:tc>
          <w:tcPr>
            <w:tcW w:w="1065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77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46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就医卡在交换中心存在关联关系，且关联的账户为其他账户</w:t>
            </w:r>
          </w:p>
        </w:tc>
        <w:tc>
          <w:tcPr>
            <w:tcW w:w="3180" w:type="dxa"/>
            <w:vMerge w:val="continue"/>
            <w:vAlign w:val="center"/>
          </w:tcPr>
          <w:p>
            <w:pPr>
              <w:pStyle w:val="6"/>
              <w:ind w:firstLine="0" w:firstLineChars="0"/>
            </w:pPr>
          </w:p>
        </w:tc>
        <w:tc>
          <w:tcPr>
            <w:tcW w:w="1065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77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pStyle w:val="3"/>
      </w:pPr>
      <w:bookmarkStart w:id="5" w:name="_Toc403657924"/>
      <w:r>
        <w:rPr>
          <w:rFonts w:hint="eastAsia"/>
        </w:rPr>
        <w:t>账户未在交换中心开户</w:t>
      </w:r>
      <w:bookmarkEnd w:id="5"/>
    </w:p>
    <w:p>
      <w:pPr>
        <w:pStyle w:val="6"/>
        <w:rPr>
          <w:rFonts w:hint="eastAsia"/>
        </w:rPr>
      </w:pPr>
      <w:r>
        <w:rPr>
          <w:rFonts w:hint="eastAsia"/>
          <w:b/>
          <w:bCs/>
        </w:rPr>
        <w:t>账户处理</w:t>
      </w:r>
      <w:r>
        <w:rPr>
          <w:rFonts w:hint="eastAsia"/>
        </w:rPr>
        <w:t>：在交换中心开户，开户行为中国</w:t>
      </w:r>
      <w:r>
        <w:rPr>
          <w:rFonts w:hint="eastAsia"/>
          <w:lang w:eastAsia="zh-CN"/>
        </w:rPr>
        <w:t>工商</w:t>
      </w:r>
      <w:r>
        <w:rPr>
          <w:rFonts w:hint="eastAsia"/>
        </w:rPr>
        <w:t>银行。</w:t>
      </w:r>
      <w:r>
        <w:rPr>
          <w:rFonts w:hint="eastAsia"/>
          <w:lang w:eastAsia="zh-CN"/>
        </w:rPr>
        <w:t>（开户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工行</w:t>
      </w:r>
      <w:r>
        <w:rPr>
          <w:rFonts w:hint="eastAsia"/>
          <w:lang w:val="en-US" w:eastAsia="zh-CN"/>
        </w:rPr>
        <w:t>-A3</w:t>
      </w:r>
      <w:r>
        <w:rPr>
          <w:rFonts w:hint="eastAsia"/>
          <w:lang w:eastAsia="zh-CN"/>
        </w:rPr>
        <w:t>）</w:t>
      </w:r>
    </w:p>
    <w:p>
      <w:pPr>
        <w:pStyle w:val="6"/>
        <w:rPr>
          <w:rFonts w:hint="eastAsia"/>
          <w:b/>
          <w:bCs/>
        </w:rPr>
      </w:pPr>
      <w:r>
        <w:rPr>
          <w:rFonts w:hint="eastAsia"/>
          <w:b/>
          <w:bCs/>
        </w:rPr>
        <w:t>关联关系处理：</w:t>
      </w:r>
    </w:p>
    <w:tbl>
      <w:tblPr>
        <w:tblStyle w:val="38"/>
        <w:tblW w:w="8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0"/>
        <w:gridCol w:w="3420"/>
        <w:gridCol w:w="1110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3040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就医卡关联关系状态</w:t>
            </w:r>
          </w:p>
        </w:tc>
        <w:tc>
          <w:tcPr>
            <w:tcW w:w="3420" w:type="dxa"/>
            <w:vAlign w:val="center"/>
          </w:tcPr>
          <w:p>
            <w:pPr>
              <w:pStyle w:val="6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交换中心处理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文件下发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标记码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304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就医卡在交换中心不存在关联关系</w:t>
            </w:r>
          </w:p>
        </w:tc>
        <w:tc>
          <w:tcPr>
            <w:tcW w:w="342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在交换中心增加该就医卡与该账户的关联关系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工行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304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就医卡在交换中心存在关联关系，但为“解绑”状态</w:t>
            </w:r>
          </w:p>
        </w:tc>
        <w:tc>
          <w:tcPr>
            <w:tcW w:w="342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在交换中心更新该就医卡所绑定的账户信息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工行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04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就医卡在交换中心存在关联关系，且关联的账户为其他账户</w:t>
            </w:r>
          </w:p>
        </w:tc>
        <w:tc>
          <w:tcPr>
            <w:tcW w:w="3420" w:type="dxa"/>
            <w:vAlign w:val="center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交换中心关联关系不作变动，该就医卡不作处理</w:t>
            </w:r>
          </w:p>
        </w:tc>
        <w:tc>
          <w:tcPr>
            <w:tcW w:w="1110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174" w:type="dxa"/>
            <w:vAlign w:val="center"/>
          </w:tcPr>
          <w:p>
            <w:pPr>
              <w:pStyle w:val="6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A1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已在</w:t>
      </w:r>
      <w:r>
        <w:rPr>
          <w:rFonts w:hint="eastAsia"/>
        </w:rPr>
        <w:t>交换中心开户的</w:t>
      </w:r>
      <w:r>
        <w:rPr>
          <w:rFonts w:hint="eastAsia"/>
          <w:lang w:eastAsia="zh-CN"/>
        </w:rPr>
        <w:t>工行</w:t>
      </w:r>
      <w:r>
        <w:rPr>
          <w:rFonts w:hint="eastAsia"/>
        </w:rPr>
        <w:t>账户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A2：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已在</w:t>
      </w:r>
      <w:r>
        <w:rPr>
          <w:rFonts w:hint="eastAsia"/>
        </w:rPr>
        <w:t>交换中心开户的</w:t>
      </w:r>
      <w:r>
        <w:rPr>
          <w:rFonts w:hint="eastAsia"/>
          <w:lang w:eastAsia="zh-CN"/>
        </w:rPr>
        <w:t>他行</w:t>
      </w:r>
      <w:r>
        <w:rPr>
          <w:rFonts w:hint="eastAsia"/>
        </w:rPr>
        <w:t>账户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A3：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未在</w:t>
      </w:r>
      <w:r>
        <w:rPr>
          <w:rFonts w:hint="eastAsia"/>
        </w:rPr>
        <w:t>交换中心开户的账户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R1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已在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交换中心不存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R2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已在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交换中心已解除关联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R3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</w:t>
      </w:r>
      <w:r>
        <w:rPr>
          <w:rFonts w:hint="eastAsia"/>
          <w:lang w:eastAsia="zh-CN"/>
        </w:rPr>
        <w:t>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交换中心不存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R4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</w:t>
      </w:r>
      <w:r>
        <w:rPr>
          <w:rFonts w:hint="eastAsia"/>
          <w:lang w:eastAsia="zh-CN"/>
        </w:rPr>
        <w:t>在</w:t>
      </w:r>
      <w:r>
        <w:rPr>
          <w:rFonts w:hint="eastAsia"/>
        </w:rPr>
        <w:t>交换中心开户</w:t>
      </w:r>
      <w:r>
        <w:rPr>
          <w:rFonts w:hint="eastAsia"/>
          <w:lang w:eastAsia="zh-CN"/>
        </w:rPr>
        <w:t>的账户对应的就医卡在</w:t>
      </w:r>
      <w:r>
        <w:rPr>
          <w:rFonts w:hint="eastAsia"/>
        </w:rPr>
        <w:t>交换中心已解除关联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交换中心处理合并：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A3 </w:t>
      </w:r>
      <w:r>
        <w:rPr>
          <w:rFonts w:hint="eastAsia"/>
        </w:rPr>
        <w:t>在交换中心开户，开户行为中国</w:t>
      </w:r>
      <w:r>
        <w:rPr>
          <w:rFonts w:hint="eastAsia"/>
          <w:lang w:eastAsia="zh-CN"/>
        </w:rPr>
        <w:t>工商</w:t>
      </w:r>
      <w:r>
        <w:rPr>
          <w:rFonts w:hint="eastAsia"/>
        </w:rPr>
        <w:t>银行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R1/R3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账户表</w:t>
      </w:r>
      <w:r>
        <w:rPr>
          <w:rFonts w:hint="eastAsia"/>
        </w:rPr>
        <w:t>增加该就医卡与该账户的关联关系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R2/R4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关联关系</w:t>
      </w:r>
      <w:r>
        <w:rPr>
          <w:rFonts w:hint="eastAsia"/>
          <w:lang w:eastAsia="zh-CN"/>
        </w:rPr>
        <w:t>表</w:t>
      </w:r>
      <w:r>
        <w:rPr>
          <w:rFonts w:hint="eastAsia"/>
        </w:rPr>
        <w:t>更新该就医卡所绑定的账户信息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文件处理结果下发中行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错误应答E1-EB</w:t>
      </w:r>
    </w:p>
    <w:p>
      <w:pPr>
        <w:ind w:firstLine="420" w:firstLineChars="0"/>
      </w:pPr>
      <w:r>
        <w:rPr>
          <w:rFonts w:hint="eastAsia"/>
        </w:rPr>
        <w:t>账户信息处理失败应答文件</w:t>
      </w:r>
      <w:r>
        <w:t>ACCT-$$$$$$$$-MERGEREQ-YYYYMMDD-ERR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账户关联关系处理失败应答文ACCT-$$$$$$$$-MERGERELAREQ-YYYYMMDD-ERR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正常应答：A1/A2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账户信息处理结果文件ACCT-$$$$$$$$-MERGERRSP-YYYYMMDD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文件处理结果下发工行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正常应答：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A3 </w:t>
      </w:r>
      <w:r>
        <w:rPr>
          <w:rFonts w:hint="eastAsia"/>
        </w:rPr>
        <w:t>账户信息处理结果文件ACCT-$$$$$$$$-MERGERRSP-YYYYMMDD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R3/R4 </w:t>
      </w:r>
      <w:r>
        <w:rPr>
          <w:rFonts w:hint="eastAsia"/>
        </w:rPr>
        <w:t>关联关系处理结果文件ACCT-$$$$$$$$-MERGERELARSP-YYYYMMDD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结果处理逻辑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对临时表账户表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伪代码如下：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While(1){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result=tblMergereq(DB_FETCH, &amp;ainfo);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if(result ==SQLNOTFOUND )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{break;}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++lrec;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If(ainfo.ErrCode[0] ==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E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打印到</w:t>
      </w:r>
      <w:r>
        <w:rPr>
          <w:rFonts w:hint="eastAsia"/>
          <w:color w:val="auto"/>
        </w:rPr>
        <w:t>账户信息处理失败应答文件</w:t>
      </w:r>
      <w:r>
        <w:rPr>
          <w:color w:val="auto"/>
        </w:rPr>
        <w:t>ACCT-$$$$$$$$-MERGEREQ-YYYYMMDD-ERR</w:t>
      </w:r>
      <w:r>
        <w:rPr>
          <w:rFonts w:hint="eastAsia"/>
          <w:color w:val="auto"/>
          <w:lang w:val="en-US" w:eastAsia="zh-CN"/>
        </w:rPr>
        <w:t>(中行);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else if(ainfo.ErrCode[0] ==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){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acct.IdNo=ainfo.IdNo;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result=tblAcct(DB_SELECT, &amp;acct);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if(result ==SQLNOTFOUND ) //-------------A3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打印到</w:t>
      </w:r>
      <w:r>
        <w:rPr>
          <w:rFonts w:hint="eastAsia"/>
          <w:color w:val="auto"/>
        </w:rPr>
        <w:t>账户信息处理结果文件ACCT-$$$$$$$$-MERGERRSP-YYYYMMDD</w:t>
      </w:r>
      <w:r>
        <w:rPr>
          <w:rFonts w:hint="eastAsia"/>
          <w:color w:val="auto"/>
          <w:lang w:val="en-US" w:eastAsia="zh-CN"/>
        </w:rPr>
        <w:t>(工行);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ainfo.ErrCode=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A3</w:t>
      </w:r>
      <w:r>
        <w:rPr>
          <w:rFonts w:hint="default"/>
          <w:color w:val="auto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tblMergereq(DB_UPDATE，&amp;ainfo);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//交换中心新增账户记录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ainfo --&gt; acct;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tblAcct(DB_INSERT，&amp;acct);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打印到</w:t>
      </w:r>
      <w:r>
        <w:rPr>
          <w:rFonts w:hint="eastAsia"/>
          <w:color w:val="auto"/>
        </w:rPr>
        <w:t>账户信息处理结果文件ACCT-$$$$$$$$-MERGERRSP-YYYYMMDD</w:t>
      </w:r>
      <w:r>
        <w:rPr>
          <w:rFonts w:hint="eastAsia"/>
          <w:color w:val="auto"/>
          <w:lang w:val="en-US" w:eastAsia="zh-CN"/>
        </w:rPr>
        <w:t>(中行);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If(ainfo.BankId==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01022900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)//------A1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ainfo.ErrCode=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A1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}else{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//------------------------A2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ainfo.ErrCode=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A2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tblMergereq(DB_UPDATE，&amp;ainfo);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if(0 == lrec%100)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DbCommit();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对临时关联关系表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While(1)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result=tblMergerelareq(DB_FETCH, &amp;rinfo);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if(result ==SQLNOTFOUND )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{break;}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If(rinfo.ErrCode[0] ==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E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打印到</w:t>
      </w:r>
      <w:r>
        <w:rPr>
          <w:rFonts w:hint="eastAsia"/>
          <w:color w:val="auto"/>
        </w:rPr>
        <w:t>关联关系处理失败应答文ACCT-$$$$$$$$-MERGERELAREQ-YYYYMMDD-ERR</w:t>
      </w:r>
      <w:r>
        <w:rPr>
          <w:rFonts w:hint="eastAsia"/>
          <w:color w:val="auto"/>
          <w:lang w:val="en-US" w:eastAsia="zh-CN"/>
        </w:rPr>
        <w:t>(中行);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Else If(rinfo.ErrCode ==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ainfo.IdNo = rinfo.IdNo;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result=tblMergereq(DB_SELECT, &amp;ainfo); 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If(result ==SQLNOTFOUND){报错;continue;}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If(ainfo.ErrCode==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A2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{continue;//该关联关系不处理}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rel.HisCard = rinfo.HisCard;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result=tblRelation(DB_SELECT, &amp;rel);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If(result ==SQLNOTFOUND)//关联关系不存在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//交换中心新增关联关系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tblRelation(DB_INSERT, &amp;rinfo);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 xml:space="preserve">}esle if(rel.REL_STATE =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)//关联关系</w:t>
      </w:r>
      <w:r>
        <w:rPr>
          <w:rFonts w:hint="eastAsia"/>
          <w:color w:val="auto"/>
          <w:lang w:eastAsia="zh-CN"/>
        </w:rPr>
        <w:t>在</w:t>
      </w:r>
      <w:r>
        <w:rPr>
          <w:rFonts w:hint="eastAsia"/>
          <w:color w:val="auto"/>
        </w:rPr>
        <w:t>交换中心</w:t>
      </w:r>
      <w:r>
        <w:rPr>
          <w:rFonts w:hint="eastAsia"/>
          <w:color w:val="auto"/>
          <w:lang w:eastAsia="zh-CN"/>
        </w:rPr>
        <w:t>存在且</w:t>
      </w:r>
      <w:r>
        <w:rPr>
          <w:rFonts w:hint="eastAsia"/>
          <w:color w:val="auto"/>
        </w:rPr>
        <w:t>“解绑”</w:t>
      </w:r>
    </w:p>
    <w:p>
      <w:pPr>
        <w:numPr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//交换中心更新关联关系中相关的</w:t>
      </w:r>
      <w:r>
        <w:rPr>
          <w:rFonts w:hint="eastAsia"/>
          <w:color w:val="auto"/>
        </w:rPr>
        <w:t>信息</w:t>
      </w:r>
    </w:p>
    <w:p>
      <w:pPr>
        <w:numPr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tblRelation(DB_UPDATE, &amp;rinfo);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If(ainfo.ErrCode==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A3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打印到</w:t>
      </w:r>
      <w:r>
        <w:rPr>
          <w:rFonts w:hint="eastAsia"/>
          <w:color w:val="auto"/>
        </w:rPr>
        <w:t>关联关系处理结果文件ACCT-$$$$$$$$-MERGERELARSP-YYYYMMDD</w:t>
      </w:r>
      <w:r>
        <w:rPr>
          <w:rFonts w:hint="eastAsia"/>
          <w:color w:val="auto"/>
          <w:lang w:val="en-US" w:eastAsia="zh-CN"/>
        </w:rPr>
        <w:t>(工行)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标记类型：</w:t>
      </w:r>
    </w:p>
    <w:sectPr>
      <w:headerReference r:id="rId4" w:type="default"/>
      <w:footerReference r:id="rId5" w:type="default"/>
      <w:pgSz w:w="11906" w:h="16838"/>
      <w:pgMar w:top="1440" w:right="1440" w:bottom="1440" w:left="1800" w:header="720" w:footer="720" w:gutter="0"/>
      <w:pgNumType w:start="1"/>
      <w:cols w:space="720" w:num="1"/>
      <w:docGrid w:linePitch="326" w:charSpace="9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3"/>
      <w:framePr w:wrap="around" w:vAnchor="text" w:hAnchor="margin" w:xAlign="right" w:y="1"/>
      <w:rPr>
        <w:rStyle w:val="34"/>
      </w:rPr>
    </w:pPr>
    <w:r>
      <w:rPr>
        <w:rStyle w:val="34"/>
      </w:rPr>
      <w:fldChar w:fldCharType="begin"/>
    </w:r>
    <w:r>
      <w:rPr>
        <w:rStyle w:val="34"/>
      </w:rPr>
      <w:instrText xml:space="preserve">PAGE  </w:instrText>
    </w:r>
    <w:r>
      <w:rPr>
        <w:rStyle w:val="34"/>
      </w:rPr>
      <w:fldChar w:fldCharType="separate"/>
    </w:r>
    <w:r>
      <w:rPr>
        <w:rStyle w:val="34"/>
      </w:rPr>
      <w:t>5</w:t>
    </w:r>
    <w:r>
      <w:rPr>
        <w:rStyle w:val="34"/>
      </w:rPr>
      <w:fldChar w:fldCharType="end"/>
    </w:r>
  </w:p>
  <w:p>
    <w:pPr>
      <w:pStyle w:val="2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5"/>
      <w:pBdr>
        <w:bottom w:val="none" w:color="auto" w:sz="0" w:space="0"/>
      </w:pBdr>
      <w:tabs>
        <w:tab w:val="right" w:pos="8662"/>
        <w:tab w:val="clear" w:pos="4153"/>
        <w:tab w:val="clear" w:pos="8306"/>
      </w:tabs>
      <w:adjustRightInd w:val="0"/>
      <w:jc w:val="both"/>
    </w:pPr>
    <w:r>
      <w:rPr>
        <w:rFonts w:ascii="宋体" w:hAnsi="Times New Roman" w:eastAsia="宋体" w:cs="Times New Roman"/>
        <w:kern w:val="2"/>
        <w:sz w:val="18"/>
        <w:szCs w:val="18"/>
        <w:lang w:val="en-US" w:eastAsia="zh-CN" w:bidi="ar-SA"/>
      </w:rPr>
      <w:pict>
        <v:shape id="图片 8" o:spid="_x0000_s1025" type="#_x0000_t75" style="position:absolute;left:0;margin-left:247.3pt;margin-top:-37.5pt;height:22.3pt;width:186pt;mso-position-horizontal-relative:margin;mso-position-vertical-relative:margin;mso-wrap-distance-bottom:0pt;mso-wrap-distance-left:9pt;mso-wrap-distance-right:9pt;mso-wrap-distance-top:0pt;rotation:0f;z-index: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square"/>
        </v:shape>
      </w:pict>
    </w:r>
    <w:r>
      <w:fldChar w:fldCharType="begin"/>
    </w:r>
    <w:r>
      <w:instrText xml:space="preserve"> TITLE   \* MERGEFORMAT </w:instrText>
    </w:r>
    <w:r>
      <w:fldChar w:fldCharType="separate"/>
    </w:r>
    <w:r>
      <w:rPr>
        <w:rFonts w:hint="eastAsia"/>
      </w:rPr>
      <w:t>新华医院原中行内部账户合并方案说明</w:t>
    </w:r>
    <w:r>
      <w:rPr>
        <w:rFonts w:hint="eastAsia"/>
      </w:rPr>
      <w:fldChar w:fldCharType="end"/>
    </w:r>
  </w:p>
  <w:p>
    <w:pPr>
      <w:pStyle w:val="25"/>
      <w:pBdr>
        <w:top w:val="single" w:color="auto" w:sz="4" w:space="1"/>
        <w:bottom w:val="none" w:color="auto" w:sz="0" w:space="0"/>
      </w:pBdr>
      <w:tabs>
        <w:tab w:val="right" w:pos="8662"/>
        <w:tab w:val="clear" w:pos="4153"/>
        <w:tab w:val="clear" w:pos="8306"/>
      </w:tabs>
      <w:adjustRightInd w:val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1219340">
    <w:nsid w:val="54B6160C"/>
    <w:multiLevelType w:val="singleLevel"/>
    <w:tmpl w:val="54B6160C"/>
    <w:lvl w:ilvl="0" w:tentative="1">
      <w:start w:val="3"/>
      <w:numFmt w:val="decimal"/>
      <w:suff w:val="nothing"/>
      <w:lvlText w:val="%1."/>
      <w:lvlJc w:val="left"/>
    </w:lvl>
  </w:abstractNum>
  <w:abstractNum w:abstractNumId="1421893972">
    <w:nsid w:val="54C06154"/>
    <w:multiLevelType w:val="singleLevel"/>
    <w:tmpl w:val="54C06154"/>
    <w:lvl w:ilvl="0" w:tentative="1">
      <w:start w:val="1"/>
      <w:numFmt w:val="decimal"/>
      <w:suff w:val="nothing"/>
      <w:lvlText w:val="%1."/>
      <w:lvlJc w:val="left"/>
    </w:lvl>
  </w:abstractNum>
  <w:abstractNum w:abstractNumId="751271572">
    <w:nsid w:val="2CC77E94"/>
    <w:multiLevelType w:val="multilevel"/>
    <w:tmpl w:val="2CC77E94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284" w:hanging="284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sz w:val="30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sz w:val="28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/>
        <w:b/>
        <w:i w:val="0"/>
        <w:sz w:val="24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 w:val="0"/>
        <w:sz w:val="21"/>
      </w:rPr>
    </w:lvl>
    <w:lvl w:ilvl="4" w:tentative="1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/>
        <w:sz w:val="21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25542560">
    <w:nsid w:val="43166AA0"/>
    <w:multiLevelType w:val="multilevel"/>
    <w:tmpl w:val="43166AA0"/>
    <w:lvl w:ilvl="0" w:tentative="1">
      <w:start w:val="1"/>
      <w:numFmt w:val="bullet"/>
      <w:pStyle w:val="18"/>
      <w:lvlText w:val="－"/>
      <w:lvlJc w:val="left"/>
      <w:pPr>
        <w:tabs>
          <w:tab w:val="left" w:pos="1354"/>
        </w:tabs>
        <w:ind w:left="1354" w:hanging="504"/>
      </w:pPr>
      <w:rPr>
        <w:rFonts w:hint="eastAsia" w:ascii="宋体" w:hAnsi="Wingdings" w:eastAsia="宋体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－"/>
      <w:lvlJc w:val="left"/>
      <w:pPr>
        <w:tabs>
          <w:tab w:val="left" w:pos="1260"/>
        </w:tabs>
        <w:ind w:left="1260" w:hanging="420"/>
      </w:pPr>
      <w:rPr>
        <w:rFonts w:hint="eastAsia" w:ascii="宋体" w:hAnsi="Wingdings" w:eastAsia="宋体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－"/>
      <w:lvlJc w:val="left"/>
      <w:pPr>
        <w:tabs>
          <w:tab w:val="left" w:pos="2520"/>
        </w:tabs>
        <w:ind w:left="2520" w:hanging="420"/>
      </w:pPr>
      <w:rPr>
        <w:rFonts w:hint="eastAsia" w:ascii="宋体" w:hAnsi="Wingdings" w:eastAsia="宋体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12"/>
      <w:lvlText w:val="%1."/>
      <w:lvlJc w:val="left"/>
      <w:pPr>
        <w:tabs>
          <w:tab w:val="left" w:pos="850"/>
        </w:tabs>
        <w:ind w:left="850" w:hanging="389"/>
      </w:pPr>
      <w:rPr>
        <w:rFonts w:hint="eastAsia"/>
      </w:rPr>
    </w:lvl>
  </w:abstractNum>
  <w:abstractNum w:abstractNumId="1421217829">
    <w:nsid w:val="54B61025"/>
    <w:multiLevelType w:val="singleLevel"/>
    <w:tmpl w:val="54B61025"/>
    <w:lvl w:ilvl="0" w:tentative="1">
      <w:start w:val="1"/>
      <w:numFmt w:val="decimal"/>
      <w:suff w:val="nothing"/>
      <w:lvlText w:val="%1."/>
      <w:lvlJc w:val="left"/>
    </w:lvl>
  </w:abstractNum>
  <w:abstractNum w:abstractNumId="560795673">
    <w:nsid w:val="216D1019"/>
    <w:multiLevelType w:val="multilevel"/>
    <w:tmpl w:val="216D1019"/>
    <w:lvl w:ilvl="0" w:tentative="1">
      <w:start w:val="1"/>
      <w:numFmt w:val="bullet"/>
      <w:pStyle w:val="14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259262983">
    <w:nsid w:val="0F740A07"/>
    <w:multiLevelType w:val="multilevel"/>
    <w:tmpl w:val="0F740A07"/>
    <w:lvl w:ilvl="0" w:tentative="1">
      <w:start w:val="1"/>
      <w:numFmt w:val="decimal"/>
      <w:pStyle w:val="11"/>
      <w:lvlText w:val="%1）"/>
      <w:lvlJc w:val="left"/>
      <w:pPr>
        <w:tabs>
          <w:tab w:val="left" w:pos="1354"/>
        </w:tabs>
        <w:ind w:left="1354" w:hanging="504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1220365">
    <w:nsid w:val="54B61A0D"/>
    <w:multiLevelType w:val="singleLevel"/>
    <w:tmpl w:val="54B61A0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751271572"/>
  </w:num>
  <w:num w:numId="2">
    <w:abstractNumId w:val="259262983"/>
  </w:num>
  <w:num w:numId="3">
    <w:abstractNumId w:val="4294967176"/>
  </w:num>
  <w:num w:numId="4">
    <w:abstractNumId w:val="560795673"/>
  </w:num>
  <w:num w:numId="5">
    <w:abstractNumId w:val="1125542560"/>
  </w:num>
  <w:num w:numId="6">
    <w:abstractNumId w:val="1421217829"/>
  </w:num>
  <w:num w:numId="7">
    <w:abstractNumId w:val="1421219340"/>
  </w:num>
  <w:num w:numId="8">
    <w:abstractNumId w:val="1421220365"/>
  </w:num>
  <w:num w:numId="9">
    <w:abstractNumId w:val="14218939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22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A3F91"/>
    <w:rsid w:val="00003ED4"/>
    <w:rsid w:val="00005C30"/>
    <w:rsid w:val="00006E3C"/>
    <w:rsid w:val="000333CF"/>
    <w:rsid w:val="000352AC"/>
    <w:rsid w:val="00040AEF"/>
    <w:rsid w:val="00047ACB"/>
    <w:rsid w:val="00053955"/>
    <w:rsid w:val="00054793"/>
    <w:rsid w:val="0005724E"/>
    <w:rsid w:val="00065935"/>
    <w:rsid w:val="00075292"/>
    <w:rsid w:val="00083BFD"/>
    <w:rsid w:val="00084657"/>
    <w:rsid w:val="000913FD"/>
    <w:rsid w:val="00094210"/>
    <w:rsid w:val="00097B98"/>
    <w:rsid w:val="000A0AFE"/>
    <w:rsid w:val="000B0045"/>
    <w:rsid w:val="000B0063"/>
    <w:rsid w:val="000B2137"/>
    <w:rsid w:val="000B3095"/>
    <w:rsid w:val="000B4682"/>
    <w:rsid w:val="000B518D"/>
    <w:rsid w:val="000B622B"/>
    <w:rsid w:val="000C0614"/>
    <w:rsid w:val="000C0657"/>
    <w:rsid w:val="000C23B3"/>
    <w:rsid w:val="000C7107"/>
    <w:rsid w:val="000D0BF3"/>
    <w:rsid w:val="000D4FFB"/>
    <w:rsid w:val="000D673C"/>
    <w:rsid w:val="000E1982"/>
    <w:rsid w:val="000E47F3"/>
    <w:rsid w:val="000F1D57"/>
    <w:rsid w:val="000F3292"/>
    <w:rsid w:val="00110C29"/>
    <w:rsid w:val="00116627"/>
    <w:rsid w:val="0011739A"/>
    <w:rsid w:val="001231F1"/>
    <w:rsid w:val="00123DE0"/>
    <w:rsid w:val="00124347"/>
    <w:rsid w:val="001264BB"/>
    <w:rsid w:val="00133380"/>
    <w:rsid w:val="00134602"/>
    <w:rsid w:val="00134DDF"/>
    <w:rsid w:val="00136A94"/>
    <w:rsid w:val="001408B2"/>
    <w:rsid w:val="00140B53"/>
    <w:rsid w:val="00140CE8"/>
    <w:rsid w:val="00141055"/>
    <w:rsid w:val="00143013"/>
    <w:rsid w:val="001444AC"/>
    <w:rsid w:val="00147757"/>
    <w:rsid w:val="00150D62"/>
    <w:rsid w:val="001559A7"/>
    <w:rsid w:val="00160E59"/>
    <w:rsid w:val="00163C49"/>
    <w:rsid w:val="00164924"/>
    <w:rsid w:val="00171648"/>
    <w:rsid w:val="00172115"/>
    <w:rsid w:val="00181623"/>
    <w:rsid w:val="00183E02"/>
    <w:rsid w:val="001A458A"/>
    <w:rsid w:val="001B2E6B"/>
    <w:rsid w:val="001B5E22"/>
    <w:rsid w:val="001C26AC"/>
    <w:rsid w:val="001C2ABD"/>
    <w:rsid w:val="001C6CAD"/>
    <w:rsid w:val="001D43CB"/>
    <w:rsid w:val="001D7414"/>
    <w:rsid w:val="001D756A"/>
    <w:rsid w:val="001D78FF"/>
    <w:rsid w:val="001E0C72"/>
    <w:rsid w:val="001E1D09"/>
    <w:rsid w:val="001E5045"/>
    <w:rsid w:val="001E6A69"/>
    <w:rsid w:val="001F3C06"/>
    <w:rsid w:val="001F6E78"/>
    <w:rsid w:val="001F7C02"/>
    <w:rsid w:val="001F7F94"/>
    <w:rsid w:val="0020063B"/>
    <w:rsid w:val="0020117D"/>
    <w:rsid w:val="0020224D"/>
    <w:rsid w:val="002039E8"/>
    <w:rsid w:val="0020424C"/>
    <w:rsid w:val="002058B2"/>
    <w:rsid w:val="00210FEA"/>
    <w:rsid w:val="002204FC"/>
    <w:rsid w:val="002248F0"/>
    <w:rsid w:val="00224BC7"/>
    <w:rsid w:val="00227DFF"/>
    <w:rsid w:val="00227F76"/>
    <w:rsid w:val="002306E7"/>
    <w:rsid w:val="00233030"/>
    <w:rsid w:val="00237560"/>
    <w:rsid w:val="002403B1"/>
    <w:rsid w:val="00242C8C"/>
    <w:rsid w:val="00243116"/>
    <w:rsid w:val="00243D18"/>
    <w:rsid w:val="00243FCF"/>
    <w:rsid w:val="00247DAF"/>
    <w:rsid w:val="002552E2"/>
    <w:rsid w:val="00262659"/>
    <w:rsid w:val="00262DFA"/>
    <w:rsid w:val="00264242"/>
    <w:rsid w:val="00267DD3"/>
    <w:rsid w:val="002705C6"/>
    <w:rsid w:val="00270FA4"/>
    <w:rsid w:val="00271CC3"/>
    <w:rsid w:val="00273A12"/>
    <w:rsid w:val="002748F0"/>
    <w:rsid w:val="00275C33"/>
    <w:rsid w:val="002842FC"/>
    <w:rsid w:val="00286D8D"/>
    <w:rsid w:val="0029547D"/>
    <w:rsid w:val="0029679E"/>
    <w:rsid w:val="002B196C"/>
    <w:rsid w:val="002B42BF"/>
    <w:rsid w:val="002B609D"/>
    <w:rsid w:val="002B75CE"/>
    <w:rsid w:val="002C02EE"/>
    <w:rsid w:val="002C07D9"/>
    <w:rsid w:val="002C27AE"/>
    <w:rsid w:val="002C5BBD"/>
    <w:rsid w:val="002D4D87"/>
    <w:rsid w:val="002D5741"/>
    <w:rsid w:val="002D645E"/>
    <w:rsid w:val="002F66FF"/>
    <w:rsid w:val="00300972"/>
    <w:rsid w:val="003042EA"/>
    <w:rsid w:val="00306AA7"/>
    <w:rsid w:val="00313D66"/>
    <w:rsid w:val="00314FDD"/>
    <w:rsid w:val="0031523A"/>
    <w:rsid w:val="0031605A"/>
    <w:rsid w:val="0031650E"/>
    <w:rsid w:val="00325334"/>
    <w:rsid w:val="00333679"/>
    <w:rsid w:val="003437AE"/>
    <w:rsid w:val="00356A2C"/>
    <w:rsid w:val="00362DE0"/>
    <w:rsid w:val="003633A7"/>
    <w:rsid w:val="00364D1F"/>
    <w:rsid w:val="00365B60"/>
    <w:rsid w:val="00366E10"/>
    <w:rsid w:val="00366F09"/>
    <w:rsid w:val="00371170"/>
    <w:rsid w:val="00371207"/>
    <w:rsid w:val="003720E3"/>
    <w:rsid w:val="00375DE1"/>
    <w:rsid w:val="00377526"/>
    <w:rsid w:val="0038176D"/>
    <w:rsid w:val="0038271B"/>
    <w:rsid w:val="00382D42"/>
    <w:rsid w:val="00383721"/>
    <w:rsid w:val="00384F18"/>
    <w:rsid w:val="00392DF7"/>
    <w:rsid w:val="0039489B"/>
    <w:rsid w:val="00395837"/>
    <w:rsid w:val="003A05AD"/>
    <w:rsid w:val="003A3152"/>
    <w:rsid w:val="003A69F8"/>
    <w:rsid w:val="003B3CAB"/>
    <w:rsid w:val="003B78E5"/>
    <w:rsid w:val="003C2CB0"/>
    <w:rsid w:val="003C3518"/>
    <w:rsid w:val="003D02B5"/>
    <w:rsid w:val="003D1014"/>
    <w:rsid w:val="003D6777"/>
    <w:rsid w:val="003E2323"/>
    <w:rsid w:val="003E281A"/>
    <w:rsid w:val="003E3BF3"/>
    <w:rsid w:val="003E716B"/>
    <w:rsid w:val="003E7309"/>
    <w:rsid w:val="003F3129"/>
    <w:rsid w:val="003F4785"/>
    <w:rsid w:val="003F7D3F"/>
    <w:rsid w:val="003F7E17"/>
    <w:rsid w:val="00401EC3"/>
    <w:rsid w:val="004027BA"/>
    <w:rsid w:val="00416CEC"/>
    <w:rsid w:val="0041730A"/>
    <w:rsid w:val="004177CF"/>
    <w:rsid w:val="0042365E"/>
    <w:rsid w:val="004254F3"/>
    <w:rsid w:val="0043396C"/>
    <w:rsid w:val="00433F3C"/>
    <w:rsid w:val="00434B01"/>
    <w:rsid w:val="00442C3E"/>
    <w:rsid w:val="00443C6B"/>
    <w:rsid w:val="00446488"/>
    <w:rsid w:val="00454139"/>
    <w:rsid w:val="0045498E"/>
    <w:rsid w:val="00456180"/>
    <w:rsid w:val="0048306D"/>
    <w:rsid w:val="004832A0"/>
    <w:rsid w:val="00485DED"/>
    <w:rsid w:val="00486056"/>
    <w:rsid w:val="0049778C"/>
    <w:rsid w:val="004A216D"/>
    <w:rsid w:val="004A709E"/>
    <w:rsid w:val="004B2E35"/>
    <w:rsid w:val="004B7A30"/>
    <w:rsid w:val="004C5E88"/>
    <w:rsid w:val="004D0FCE"/>
    <w:rsid w:val="004D4385"/>
    <w:rsid w:val="004E6E8D"/>
    <w:rsid w:val="004E759C"/>
    <w:rsid w:val="004E7AEC"/>
    <w:rsid w:val="004F2552"/>
    <w:rsid w:val="004F2710"/>
    <w:rsid w:val="004F48A5"/>
    <w:rsid w:val="004F6B91"/>
    <w:rsid w:val="0050522D"/>
    <w:rsid w:val="0051076C"/>
    <w:rsid w:val="005118AE"/>
    <w:rsid w:val="00513052"/>
    <w:rsid w:val="00516946"/>
    <w:rsid w:val="00522B02"/>
    <w:rsid w:val="00527147"/>
    <w:rsid w:val="00530EF8"/>
    <w:rsid w:val="005354A3"/>
    <w:rsid w:val="0055493F"/>
    <w:rsid w:val="005676F7"/>
    <w:rsid w:val="0057295A"/>
    <w:rsid w:val="005852A3"/>
    <w:rsid w:val="0059228D"/>
    <w:rsid w:val="00592C2B"/>
    <w:rsid w:val="00594347"/>
    <w:rsid w:val="005A2FDA"/>
    <w:rsid w:val="005A3F91"/>
    <w:rsid w:val="005B0A48"/>
    <w:rsid w:val="005B64A9"/>
    <w:rsid w:val="005B7116"/>
    <w:rsid w:val="005C0C4A"/>
    <w:rsid w:val="005C7F9A"/>
    <w:rsid w:val="005D3AFE"/>
    <w:rsid w:val="005E36EF"/>
    <w:rsid w:val="005E46C1"/>
    <w:rsid w:val="005E540F"/>
    <w:rsid w:val="005F0284"/>
    <w:rsid w:val="005F2898"/>
    <w:rsid w:val="005F3A76"/>
    <w:rsid w:val="005F4545"/>
    <w:rsid w:val="005F500E"/>
    <w:rsid w:val="00607169"/>
    <w:rsid w:val="00611E5B"/>
    <w:rsid w:val="006137D6"/>
    <w:rsid w:val="00625469"/>
    <w:rsid w:val="00626739"/>
    <w:rsid w:val="006332F5"/>
    <w:rsid w:val="00633A42"/>
    <w:rsid w:val="00637F87"/>
    <w:rsid w:val="00642626"/>
    <w:rsid w:val="00650589"/>
    <w:rsid w:val="00654FDF"/>
    <w:rsid w:val="00655CD9"/>
    <w:rsid w:val="00656458"/>
    <w:rsid w:val="006573D9"/>
    <w:rsid w:val="00660B1A"/>
    <w:rsid w:val="0066423A"/>
    <w:rsid w:val="006651A6"/>
    <w:rsid w:val="00666931"/>
    <w:rsid w:val="00673C44"/>
    <w:rsid w:val="00674A19"/>
    <w:rsid w:val="00674CE1"/>
    <w:rsid w:val="00681BDE"/>
    <w:rsid w:val="00686734"/>
    <w:rsid w:val="00693851"/>
    <w:rsid w:val="006A446E"/>
    <w:rsid w:val="006A4DA2"/>
    <w:rsid w:val="006A50BE"/>
    <w:rsid w:val="006B1BE1"/>
    <w:rsid w:val="006B34A4"/>
    <w:rsid w:val="006B6C2B"/>
    <w:rsid w:val="006C3063"/>
    <w:rsid w:val="006C354A"/>
    <w:rsid w:val="006C47B4"/>
    <w:rsid w:val="006D1A4F"/>
    <w:rsid w:val="006D379D"/>
    <w:rsid w:val="006D5D1A"/>
    <w:rsid w:val="006F348D"/>
    <w:rsid w:val="006F3B18"/>
    <w:rsid w:val="006F552E"/>
    <w:rsid w:val="006F69EA"/>
    <w:rsid w:val="006F7684"/>
    <w:rsid w:val="00701467"/>
    <w:rsid w:val="00706C72"/>
    <w:rsid w:val="007075E1"/>
    <w:rsid w:val="0071332E"/>
    <w:rsid w:val="007157CC"/>
    <w:rsid w:val="007163AC"/>
    <w:rsid w:val="00720F92"/>
    <w:rsid w:val="00724261"/>
    <w:rsid w:val="00726A3B"/>
    <w:rsid w:val="007303BB"/>
    <w:rsid w:val="00731A14"/>
    <w:rsid w:val="00732C1F"/>
    <w:rsid w:val="00735B07"/>
    <w:rsid w:val="00735CD4"/>
    <w:rsid w:val="0074064B"/>
    <w:rsid w:val="007408B4"/>
    <w:rsid w:val="0074767A"/>
    <w:rsid w:val="007502DA"/>
    <w:rsid w:val="00751388"/>
    <w:rsid w:val="0075160F"/>
    <w:rsid w:val="00764672"/>
    <w:rsid w:val="0076558D"/>
    <w:rsid w:val="007706F6"/>
    <w:rsid w:val="007833FB"/>
    <w:rsid w:val="00784F57"/>
    <w:rsid w:val="00790064"/>
    <w:rsid w:val="007927A8"/>
    <w:rsid w:val="007A2C77"/>
    <w:rsid w:val="007A7290"/>
    <w:rsid w:val="007B1AAD"/>
    <w:rsid w:val="007B2E60"/>
    <w:rsid w:val="007B4093"/>
    <w:rsid w:val="007B54D0"/>
    <w:rsid w:val="007B5E4A"/>
    <w:rsid w:val="007B777C"/>
    <w:rsid w:val="007C2453"/>
    <w:rsid w:val="007D38F6"/>
    <w:rsid w:val="007E54D0"/>
    <w:rsid w:val="007F3D4E"/>
    <w:rsid w:val="007F6624"/>
    <w:rsid w:val="007F6845"/>
    <w:rsid w:val="00807BBD"/>
    <w:rsid w:val="0082579E"/>
    <w:rsid w:val="00832CA0"/>
    <w:rsid w:val="008417A5"/>
    <w:rsid w:val="00843058"/>
    <w:rsid w:val="00847E04"/>
    <w:rsid w:val="0085005E"/>
    <w:rsid w:val="00852102"/>
    <w:rsid w:val="00854A6A"/>
    <w:rsid w:val="00856C18"/>
    <w:rsid w:val="008645A1"/>
    <w:rsid w:val="00875781"/>
    <w:rsid w:val="00883F04"/>
    <w:rsid w:val="00884B0A"/>
    <w:rsid w:val="008850C6"/>
    <w:rsid w:val="00891417"/>
    <w:rsid w:val="00893224"/>
    <w:rsid w:val="00896926"/>
    <w:rsid w:val="00897074"/>
    <w:rsid w:val="008A0B5F"/>
    <w:rsid w:val="008A2C14"/>
    <w:rsid w:val="008A2E8F"/>
    <w:rsid w:val="008A6782"/>
    <w:rsid w:val="008A7085"/>
    <w:rsid w:val="008B1F46"/>
    <w:rsid w:val="008B543A"/>
    <w:rsid w:val="008B7344"/>
    <w:rsid w:val="008C3049"/>
    <w:rsid w:val="008C496A"/>
    <w:rsid w:val="008C6FCD"/>
    <w:rsid w:val="008C713D"/>
    <w:rsid w:val="008D085E"/>
    <w:rsid w:val="008D5EC2"/>
    <w:rsid w:val="008E1E06"/>
    <w:rsid w:val="008E3365"/>
    <w:rsid w:val="008F7FE0"/>
    <w:rsid w:val="0090132E"/>
    <w:rsid w:val="00910D65"/>
    <w:rsid w:val="00911257"/>
    <w:rsid w:val="00911696"/>
    <w:rsid w:val="00912522"/>
    <w:rsid w:val="009130F9"/>
    <w:rsid w:val="00924DDD"/>
    <w:rsid w:val="00930629"/>
    <w:rsid w:val="009436B9"/>
    <w:rsid w:val="00944009"/>
    <w:rsid w:val="00950253"/>
    <w:rsid w:val="0095544D"/>
    <w:rsid w:val="00962935"/>
    <w:rsid w:val="009746DC"/>
    <w:rsid w:val="00974B17"/>
    <w:rsid w:val="009860B1"/>
    <w:rsid w:val="009910F5"/>
    <w:rsid w:val="0099684C"/>
    <w:rsid w:val="009A3ADD"/>
    <w:rsid w:val="009A42EE"/>
    <w:rsid w:val="009A48C8"/>
    <w:rsid w:val="009A64E4"/>
    <w:rsid w:val="009B6EDE"/>
    <w:rsid w:val="009C3346"/>
    <w:rsid w:val="009C33C7"/>
    <w:rsid w:val="009C34A3"/>
    <w:rsid w:val="009C567F"/>
    <w:rsid w:val="009D1741"/>
    <w:rsid w:val="009D4971"/>
    <w:rsid w:val="009D4A89"/>
    <w:rsid w:val="009E226E"/>
    <w:rsid w:val="009E45C9"/>
    <w:rsid w:val="009F0B05"/>
    <w:rsid w:val="00A0328B"/>
    <w:rsid w:val="00A15224"/>
    <w:rsid w:val="00A1662F"/>
    <w:rsid w:val="00A2499C"/>
    <w:rsid w:val="00A2545A"/>
    <w:rsid w:val="00A259D5"/>
    <w:rsid w:val="00A25DF5"/>
    <w:rsid w:val="00A3148C"/>
    <w:rsid w:val="00A3155D"/>
    <w:rsid w:val="00A31F9C"/>
    <w:rsid w:val="00A35AA0"/>
    <w:rsid w:val="00A36AA8"/>
    <w:rsid w:val="00A375BC"/>
    <w:rsid w:val="00A43BD8"/>
    <w:rsid w:val="00A43D30"/>
    <w:rsid w:val="00A5100E"/>
    <w:rsid w:val="00A5110F"/>
    <w:rsid w:val="00A60ECE"/>
    <w:rsid w:val="00A60F7F"/>
    <w:rsid w:val="00A66722"/>
    <w:rsid w:val="00A76135"/>
    <w:rsid w:val="00A778A1"/>
    <w:rsid w:val="00A802C2"/>
    <w:rsid w:val="00A83D2B"/>
    <w:rsid w:val="00A85B66"/>
    <w:rsid w:val="00A87D2C"/>
    <w:rsid w:val="00A928EA"/>
    <w:rsid w:val="00A9566F"/>
    <w:rsid w:val="00A96EDF"/>
    <w:rsid w:val="00AA13FD"/>
    <w:rsid w:val="00AA38F3"/>
    <w:rsid w:val="00AB3BB1"/>
    <w:rsid w:val="00AB514F"/>
    <w:rsid w:val="00AB5DF0"/>
    <w:rsid w:val="00AC20B1"/>
    <w:rsid w:val="00AC36B9"/>
    <w:rsid w:val="00AC45CB"/>
    <w:rsid w:val="00AC785A"/>
    <w:rsid w:val="00AD0805"/>
    <w:rsid w:val="00AD377D"/>
    <w:rsid w:val="00AD4463"/>
    <w:rsid w:val="00AE35FE"/>
    <w:rsid w:val="00AF2CA8"/>
    <w:rsid w:val="00AF4250"/>
    <w:rsid w:val="00AF4583"/>
    <w:rsid w:val="00B00BFF"/>
    <w:rsid w:val="00B01580"/>
    <w:rsid w:val="00B0268B"/>
    <w:rsid w:val="00B04EB3"/>
    <w:rsid w:val="00B05EA2"/>
    <w:rsid w:val="00B05F9B"/>
    <w:rsid w:val="00B06B1E"/>
    <w:rsid w:val="00B13A55"/>
    <w:rsid w:val="00B17410"/>
    <w:rsid w:val="00B1769C"/>
    <w:rsid w:val="00B20D95"/>
    <w:rsid w:val="00B222CE"/>
    <w:rsid w:val="00B226FC"/>
    <w:rsid w:val="00B2475B"/>
    <w:rsid w:val="00B27F74"/>
    <w:rsid w:val="00B4374D"/>
    <w:rsid w:val="00B447F8"/>
    <w:rsid w:val="00B5200C"/>
    <w:rsid w:val="00B521E9"/>
    <w:rsid w:val="00B6066E"/>
    <w:rsid w:val="00B657D5"/>
    <w:rsid w:val="00B67A5C"/>
    <w:rsid w:val="00B72BE3"/>
    <w:rsid w:val="00B75EDF"/>
    <w:rsid w:val="00B834D0"/>
    <w:rsid w:val="00B92195"/>
    <w:rsid w:val="00B93F2D"/>
    <w:rsid w:val="00B94577"/>
    <w:rsid w:val="00B946CE"/>
    <w:rsid w:val="00B94EF2"/>
    <w:rsid w:val="00BA582F"/>
    <w:rsid w:val="00BA6D3C"/>
    <w:rsid w:val="00BB0B72"/>
    <w:rsid w:val="00BB375F"/>
    <w:rsid w:val="00BB6B71"/>
    <w:rsid w:val="00BB73BF"/>
    <w:rsid w:val="00BC215B"/>
    <w:rsid w:val="00BC2311"/>
    <w:rsid w:val="00BC2930"/>
    <w:rsid w:val="00BC3357"/>
    <w:rsid w:val="00BC4715"/>
    <w:rsid w:val="00BC4DE5"/>
    <w:rsid w:val="00BC4FF6"/>
    <w:rsid w:val="00BC5132"/>
    <w:rsid w:val="00BC61EB"/>
    <w:rsid w:val="00BC67EF"/>
    <w:rsid w:val="00BC6C23"/>
    <w:rsid w:val="00BD0729"/>
    <w:rsid w:val="00BD363D"/>
    <w:rsid w:val="00BD3D19"/>
    <w:rsid w:val="00BD429A"/>
    <w:rsid w:val="00BE0AC9"/>
    <w:rsid w:val="00BE79D6"/>
    <w:rsid w:val="00BF602D"/>
    <w:rsid w:val="00BF60F9"/>
    <w:rsid w:val="00C00284"/>
    <w:rsid w:val="00C05D50"/>
    <w:rsid w:val="00C06A6F"/>
    <w:rsid w:val="00C13DDE"/>
    <w:rsid w:val="00C14536"/>
    <w:rsid w:val="00C22587"/>
    <w:rsid w:val="00C338F0"/>
    <w:rsid w:val="00C51CFD"/>
    <w:rsid w:val="00C529B4"/>
    <w:rsid w:val="00C55E76"/>
    <w:rsid w:val="00C64131"/>
    <w:rsid w:val="00C70DEF"/>
    <w:rsid w:val="00C72BCB"/>
    <w:rsid w:val="00C73E2E"/>
    <w:rsid w:val="00C75338"/>
    <w:rsid w:val="00C7574A"/>
    <w:rsid w:val="00C7706C"/>
    <w:rsid w:val="00C77221"/>
    <w:rsid w:val="00C817AF"/>
    <w:rsid w:val="00C84E4C"/>
    <w:rsid w:val="00C85FA6"/>
    <w:rsid w:val="00C86B25"/>
    <w:rsid w:val="00C873C4"/>
    <w:rsid w:val="00C9161D"/>
    <w:rsid w:val="00CA6A10"/>
    <w:rsid w:val="00CB00CD"/>
    <w:rsid w:val="00CB400F"/>
    <w:rsid w:val="00CB647C"/>
    <w:rsid w:val="00CD17BD"/>
    <w:rsid w:val="00CD6C37"/>
    <w:rsid w:val="00CD7BF2"/>
    <w:rsid w:val="00CE10F7"/>
    <w:rsid w:val="00CE7FD9"/>
    <w:rsid w:val="00CF17DF"/>
    <w:rsid w:val="00CF2918"/>
    <w:rsid w:val="00CF2DAE"/>
    <w:rsid w:val="00D01064"/>
    <w:rsid w:val="00D0173B"/>
    <w:rsid w:val="00D04EA5"/>
    <w:rsid w:val="00D107E8"/>
    <w:rsid w:val="00D17EE4"/>
    <w:rsid w:val="00D20DBE"/>
    <w:rsid w:val="00D21B43"/>
    <w:rsid w:val="00D30689"/>
    <w:rsid w:val="00D30B79"/>
    <w:rsid w:val="00D32C6E"/>
    <w:rsid w:val="00D34691"/>
    <w:rsid w:val="00D37C45"/>
    <w:rsid w:val="00D402A9"/>
    <w:rsid w:val="00D434EA"/>
    <w:rsid w:val="00D45E68"/>
    <w:rsid w:val="00D460C6"/>
    <w:rsid w:val="00D46A63"/>
    <w:rsid w:val="00D56560"/>
    <w:rsid w:val="00D56974"/>
    <w:rsid w:val="00D63A03"/>
    <w:rsid w:val="00D6474D"/>
    <w:rsid w:val="00D64E23"/>
    <w:rsid w:val="00D66697"/>
    <w:rsid w:val="00D66C87"/>
    <w:rsid w:val="00D73813"/>
    <w:rsid w:val="00D769F2"/>
    <w:rsid w:val="00D853A5"/>
    <w:rsid w:val="00D96CB3"/>
    <w:rsid w:val="00D96F12"/>
    <w:rsid w:val="00DA4653"/>
    <w:rsid w:val="00DA7C36"/>
    <w:rsid w:val="00DB51DB"/>
    <w:rsid w:val="00DB6BBC"/>
    <w:rsid w:val="00DC1ED8"/>
    <w:rsid w:val="00DC2456"/>
    <w:rsid w:val="00DC3486"/>
    <w:rsid w:val="00DC36DC"/>
    <w:rsid w:val="00DC73A9"/>
    <w:rsid w:val="00DD1F3F"/>
    <w:rsid w:val="00DE1476"/>
    <w:rsid w:val="00DE5FA7"/>
    <w:rsid w:val="00DF1F1E"/>
    <w:rsid w:val="00E0218D"/>
    <w:rsid w:val="00E05A92"/>
    <w:rsid w:val="00E07257"/>
    <w:rsid w:val="00E10E0F"/>
    <w:rsid w:val="00E15E06"/>
    <w:rsid w:val="00E17843"/>
    <w:rsid w:val="00E208DB"/>
    <w:rsid w:val="00E20D79"/>
    <w:rsid w:val="00E27A17"/>
    <w:rsid w:val="00E27D45"/>
    <w:rsid w:val="00E30594"/>
    <w:rsid w:val="00E34126"/>
    <w:rsid w:val="00E341E7"/>
    <w:rsid w:val="00E34962"/>
    <w:rsid w:val="00E34A11"/>
    <w:rsid w:val="00E34BE5"/>
    <w:rsid w:val="00E362D2"/>
    <w:rsid w:val="00E464D1"/>
    <w:rsid w:val="00E46EFC"/>
    <w:rsid w:val="00E53F3D"/>
    <w:rsid w:val="00E546D5"/>
    <w:rsid w:val="00E56CA5"/>
    <w:rsid w:val="00E63362"/>
    <w:rsid w:val="00E67DA1"/>
    <w:rsid w:val="00E7410F"/>
    <w:rsid w:val="00E748DB"/>
    <w:rsid w:val="00E75162"/>
    <w:rsid w:val="00E80F34"/>
    <w:rsid w:val="00E817B4"/>
    <w:rsid w:val="00E85F5B"/>
    <w:rsid w:val="00E97287"/>
    <w:rsid w:val="00E975CE"/>
    <w:rsid w:val="00EA33DA"/>
    <w:rsid w:val="00EB37A5"/>
    <w:rsid w:val="00EB47E1"/>
    <w:rsid w:val="00EB4F4C"/>
    <w:rsid w:val="00EB6EA7"/>
    <w:rsid w:val="00EB7EF5"/>
    <w:rsid w:val="00EC1294"/>
    <w:rsid w:val="00EC1D78"/>
    <w:rsid w:val="00EC1DF7"/>
    <w:rsid w:val="00EC6B0D"/>
    <w:rsid w:val="00EC7DEB"/>
    <w:rsid w:val="00ED6CB0"/>
    <w:rsid w:val="00ED6EFE"/>
    <w:rsid w:val="00EE05AC"/>
    <w:rsid w:val="00EE1D40"/>
    <w:rsid w:val="00EE25C6"/>
    <w:rsid w:val="00EF51BE"/>
    <w:rsid w:val="00EF6A83"/>
    <w:rsid w:val="00F013D3"/>
    <w:rsid w:val="00F01D6D"/>
    <w:rsid w:val="00F144A6"/>
    <w:rsid w:val="00F1603D"/>
    <w:rsid w:val="00F2033E"/>
    <w:rsid w:val="00F22A04"/>
    <w:rsid w:val="00F243B2"/>
    <w:rsid w:val="00F24CBA"/>
    <w:rsid w:val="00F269EC"/>
    <w:rsid w:val="00F269FE"/>
    <w:rsid w:val="00F3006C"/>
    <w:rsid w:val="00F3434B"/>
    <w:rsid w:val="00F40061"/>
    <w:rsid w:val="00F43072"/>
    <w:rsid w:val="00F43122"/>
    <w:rsid w:val="00F44959"/>
    <w:rsid w:val="00F44A04"/>
    <w:rsid w:val="00F50471"/>
    <w:rsid w:val="00F5742F"/>
    <w:rsid w:val="00F703A6"/>
    <w:rsid w:val="00F706A1"/>
    <w:rsid w:val="00F71B02"/>
    <w:rsid w:val="00F764CB"/>
    <w:rsid w:val="00F87CF9"/>
    <w:rsid w:val="00F93F92"/>
    <w:rsid w:val="00F94A61"/>
    <w:rsid w:val="00F94C5F"/>
    <w:rsid w:val="00FA0BB8"/>
    <w:rsid w:val="00FA2DFE"/>
    <w:rsid w:val="00FB3462"/>
    <w:rsid w:val="00FC07A9"/>
    <w:rsid w:val="00FC1CA4"/>
    <w:rsid w:val="00FD190C"/>
    <w:rsid w:val="00FD3FAC"/>
    <w:rsid w:val="00FD4BC9"/>
    <w:rsid w:val="00FD6E95"/>
    <w:rsid w:val="00FF0FAF"/>
    <w:rsid w:val="00FF160A"/>
    <w:rsid w:val="00FF4895"/>
    <w:rsid w:val="00FF6237"/>
    <w:rsid w:val="012D42FD"/>
    <w:rsid w:val="01361389"/>
    <w:rsid w:val="01657CDA"/>
    <w:rsid w:val="01975F2A"/>
    <w:rsid w:val="01BE3BEC"/>
    <w:rsid w:val="01CB2F01"/>
    <w:rsid w:val="021567F9"/>
    <w:rsid w:val="02231391"/>
    <w:rsid w:val="023006A7"/>
    <w:rsid w:val="023625B0"/>
    <w:rsid w:val="024318C6"/>
    <w:rsid w:val="025901E7"/>
    <w:rsid w:val="02641DFB"/>
    <w:rsid w:val="02805EA8"/>
    <w:rsid w:val="02B66382"/>
    <w:rsid w:val="030E6A10"/>
    <w:rsid w:val="03477E6F"/>
    <w:rsid w:val="03631D1E"/>
    <w:rsid w:val="03BC7E2E"/>
    <w:rsid w:val="03E06D69"/>
    <w:rsid w:val="04066FA8"/>
    <w:rsid w:val="0425785D"/>
    <w:rsid w:val="048707FB"/>
    <w:rsid w:val="049B529E"/>
    <w:rsid w:val="04AC2FBA"/>
    <w:rsid w:val="04B164CA"/>
    <w:rsid w:val="04D94D82"/>
    <w:rsid w:val="05157166"/>
    <w:rsid w:val="05215177"/>
    <w:rsid w:val="053A3B22"/>
    <w:rsid w:val="05590B54"/>
    <w:rsid w:val="057A1088"/>
    <w:rsid w:val="05DC58AA"/>
    <w:rsid w:val="062937AB"/>
    <w:rsid w:val="062E56B4"/>
    <w:rsid w:val="063D244B"/>
    <w:rsid w:val="06E15158"/>
    <w:rsid w:val="06FA0280"/>
    <w:rsid w:val="071F71BB"/>
    <w:rsid w:val="07583E9D"/>
    <w:rsid w:val="07655731"/>
    <w:rsid w:val="079061F5"/>
    <w:rsid w:val="079216F8"/>
    <w:rsid w:val="07F6721E"/>
    <w:rsid w:val="081E2961"/>
    <w:rsid w:val="083E2E96"/>
    <w:rsid w:val="08456F9D"/>
    <w:rsid w:val="0889420E"/>
    <w:rsid w:val="08BE33E4"/>
    <w:rsid w:val="08EC64B1"/>
    <w:rsid w:val="091308EF"/>
    <w:rsid w:val="092C729B"/>
    <w:rsid w:val="09C51A18"/>
    <w:rsid w:val="09DE4B40"/>
    <w:rsid w:val="0A8C015C"/>
    <w:rsid w:val="0AA66B07"/>
    <w:rsid w:val="0AAD3F14"/>
    <w:rsid w:val="0AB822A5"/>
    <w:rsid w:val="0ACB34C4"/>
    <w:rsid w:val="0AF92D0E"/>
    <w:rsid w:val="0B090DAA"/>
    <w:rsid w:val="0B1338B8"/>
    <w:rsid w:val="0B493D92"/>
    <w:rsid w:val="0BB9314C"/>
    <w:rsid w:val="0BFE4B3A"/>
    <w:rsid w:val="0C375F99"/>
    <w:rsid w:val="0C403025"/>
    <w:rsid w:val="0CD25E17"/>
    <w:rsid w:val="0D3061B1"/>
    <w:rsid w:val="0D475DD6"/>
    <w:rsid w:val="0D6D6016"/>
    <w:rsid w:val="0D8301BA"/>
    <w:rsid w:val="0D8B55C6"/>
    <w:rsid w:val="0E1A7433"/>
    <w:rsid w:val="0E737AC2"/>
    <w:rsid w:val="0EEA4289"/>
    <w:rsid w:val="0F1D46D8"/>
    <w:rsid w:val="0F4A7B25"/>
    <w:rsid w:val="0F4B55A7"/>
    <w:rsid w:val="0F611949"/>
    <w:rsid w:val="0F6925D8"/>
    <w:rsid w:val="0F7C7F74"/>
    <w:rsid w:val="0FFF2ACC"/>
    <w:rsid w:val="103A162C"/>
    <w:rsid w:val="107E469F"/>
    <w:rsid w:val="10E96908"/>
    <w:rsid w:val="11173599"/>
    <w:rsid w:val="113E3458"/>
    <w:rsid w:val="12355F6F"/>
    <w:rsid w:val="12745A53"/>
    <w:rsid w:val="12F066A2"/>
    <w:rsid w:val="132F6187"/>
    <w:rsid w:val="134C5737"/>
    <w:rsid w:val="13AC0FD3"/>
    <w:rsid w:val="13C30BF9"/>
    <w:rsid w:val="13EB1DBD"/>
    <w:rsid w:val="14163DD1"/>
    <w:rsid w:val="142976A3"/>
    <w:rsid w:val="142E02A8"/>
    <w:rsid w:val="14856738"/>
    <w:rsid w:val="149A2E5A"/>
    <w:rsid w:val="14DD4BC8"/>
    <w:rsid w:val="151E3433"/>
    <w:rsid w:val="155C679B"/>
    <w:rsid w:val="156B3533"/>
    <w:rsid w:val="157A5D4B"/>
    <w:rsid w:val="15D43E5C"/>
    <w:rsid w:val="15EA5FFF"/>
    <w:rsid w:val="1623745E"/>
    <w:rsid w:val="162503E3"/>
    <w:rsid w:val="16A754B9"/>
    <w:rsid w:val="16B447CE"/>
    <w:rsid w:val="1716356E"/>
    <w:rsid w:val="172018FF"/>
    <w:rsid w:val="172B7C90"/>
    <w:rsid w:val="17702983"/>
    <w:rsid w:val="179363BB"/>
    <w:rsid w:val="17C46B8A"/>
    <w:rsid w:val="17E02C37"/>
    <w:rsid w:val="18163111"/>
    <w:rsid w:val="18496DE3"/>
    <w:rsid w:val="184A00E8"/>
    <w:rsid w:val="18E44A63"/>
    <w:rsid w:val="19170735"/>
    <w:rsid w:val="191974BC"/>
    <w:rsid w:val="19682ABE"/>
    <w:rsid w:val="196C5C41"/>
    <w:rsid w:val="19954887"/>
    <w:rsid w:val="19AE79AF"/>
    <w:rsid w:val="19D16C6A"/>
    <w:rsid w:val="1A8C3B1A"/>
    <w:rsid w:val="1A8E4A9F"/>
    <w:rsid w:val="1AB52760"/>
    <w:rsid w:val="1B450D4A"/>
    <w:rsid w:val="1B485552"/>
    <w:rsid w:val="1B5D63F1"/>
    <w:rsid w:val="1BA24967"/>
    <w:rsid w:val="1BAA1D73"/>
    <w:rsid w:val="1BDC7FC4"/>
    <w:rsid w:val="1C8D4564"/>
    <w:rsid w:val="1CF27B0C"/>
    <w:rsid w:val="1CFE5B1D"/>
    <w:rsid w:val="1D8D798A"/>
    <w:rsid w:val="1DAE3742"/>
    <w:rsid w:val="1E3D42AB"/>
    <w:rsid w:val="1E4F7A48"/>
    <w:rsid w:val="1E5209CD"/>
    <w:rsid w:val="1E7159FF"/>
    <w:rsid w:val="1EAD1FE0"/>
    <w:rsid w:val="1EC62F0A"/>
    <w:rsid w:val="1EDE05B1"/>
    <w:rsid w:val="1EE324BA"/>
    <w:rsid w:val="1EFD0E66"/>
    <w:rsid w:val="1F011A6A"/>
    <w:rsid w:val="1F1E3599"/>
    <w:rsid w:val="1F240D25"/>
    <w:rsid w:val="1F520570"/>
    <w:rsid w:val="1F7A3CB3"/>
    <w:rsid w:val="1FA52578"/>
    <w:rsid w:val="1FB2188E"/>
    <w:rsid w:val="1FB91219"/>
    <w:rsid w:val="1FF14BF6"/>
    <w:rsid w:val="20282B52"/>
    <w:rsid w:val="202C5CD5"/>
    <w:rsid w:val="206800B8"/>
    <w:rsid w:val="207D47DA"/>
    <w:rsid w:val="208F37FB"/>
    <w:rsid w:val="20F40FA1"/>
    <w:rsid w:val="210324B5"/>
    <w:rsid w:val="21315582"/>
    <w:rsid w:val="2185500C"/>
    <w:rsid w:val="22081D62"/>
    <w:rsid w:val="223728B2"/>
    <w:rsid w:val="224C3750"/>
    <w:rsid w:val="22703D10"/>
    <w:rsid w:val="227D55A4"/>
    <w:rsid w:val="22B53180"/>
    <w:rsid w:val="23015C27"/>
    <w:rsid w:val="23516881"/>
    <w:rsid w:val="23547806"/>
    <w:rsid w:val="23A9148E"/>
    <w:rsid w:val="24120EBE"/>
    <w:rsid w:val="24857B78"/>
    <w:rsid w:val="24A63930"/>
    <w:rsid w:val="24BC0052"/>
    <w:rsid w:val="24D14774"/>
    <w:rsid w:val="24DE3A8A"/>
    <w:rsid w:val="253C3E23"/>
    <w:rsid w:val="258B7426"/>
    <w:rsid w:val="25A228CE"/>
    <w:rsid w:val="26210C1E"/>
    <w:rsid w:val="26467B59"/>
    <w:rsid w:val="2670099D"/>
    <w:rsid w:val="26F92E80"/>
    <w:rsid w:val="274C4E88"/>
    <w:rsid w:val="27765CCC"/>
    <w:rsid w:val="278504E5"/>
    <w:rsid w:val="278C7E70"/>
    <w:rsid w:val="27EB370D"/>
    <w:rsid w:val="28331903"/>
    <w:rsid w:val="283B0F0D"/>
    <w:rsid w:val="288B7D93"/>
    <w:rsid w:val="290D4AE9"/>
    <w:rsid w:val="29167977"/>
    <w:rsid w:val="29431740"/>
    <w:rsid w:val="29641C74"/>
    <w:rsid w:val="29710F8A"/>
    <w:rsid w:val="29B155F7"/>
    <w:rsid w:val="29D954B6"/>
    <w:rsid w:val="2A134397"/>
    <w:rsid w:val="2A65091E"/>
    <w:rsid w:val="2A7917BC"/>
    <w:rsid w:val="2B486992"/>
    <w:rsid w:val="2C0931CD"/>
    <w:rsid w:val="2C1E56F0"/>
    <w:rsid w:val="2C362D97"/>
    <w:rsid w:val="2D0C3CF4"/>
    <w:rsid w:val="2D0D1776"/>
    <w:rsid w:val="2D48195B"/>
    <w:rsid w:val="2DAD387D"/>
    <w:rsid w:val="2EA9281C"/>
    <w:rsid w:val="2ED026DB"/>
    <w:rsid w:val="2EEA3285"/>
    <w:rsid w:val="2F305F78"/>
    <w:rsid w:val="301607F4"/>
    <w:rsid w:val="30296190"/>
    <w:rsid w:val="30792A97"/>
    <w:rsid w:val="307E6F1F"/>
    <w:rsid w:val="30802422"/>
    <w:rsid w:val="30AE1C6C"/>
    <w:rsid w:val="30CA159C"/>
    <w:rsid w:val="30DD4D3A"/>
    <w:rsid w:val="30F05F59"/>
    <w:rsid w:val="315A7B86"/>
    <w:rsid w:val="317561B2"/>
    <w:rsid w:val="31763C33"/>
    <w:rsid w:val="317B5B3D"/>
    <w:rsid w:val="31C33D33"/>
    <w:rsid w:val="31D3074A"/>
    <w:rsid w:val="31FA1C8E"/>
    <w:rsid w:val="31FB7710"/>
    <w:rsid w:val="32075721"/>
    <w:rsid w:val="321D78C4"/>
    <w:rsid w:val="322317CE"/>
    <w:rsid w:val="3265133D"/>
    <w:rsid w:val="326B5445"/>
    <w:rsid w:val="328B7EF8"/>
    <w:rsid w:val="32DC69FE"/>
    <w:rsid w:val="32E70612"/>
    <w:rsid w:val="32F20BA1"/>
    <w:rsid w:val="33691AE5"/>
    <w:rsid w:val="33C643FD"/>
    <w:rsid w:val="34103577"/>
    <w:rsid w:val="34661D88"/>
    <w:rsid w:val="34702697"/>
    <w:rsid w:val="347B2C27"/>
    <w:rsid w:val="347E742F"/>
    <w:rsid w:val="34CE4C2F"/>
    <w:rsid w:val="34D73340"/>
    <w:rsid w:val="34E8105C"/>
    <w:rsid w:val="356815AA"/>
    <w:rsid w:val="3569702C"/>
    <w:rsid w:val="356E34B4"/>
    <w:rsid w:val="35717CBC"/>
    <w:rsid w:val="35CC4B52"/>
    <w:rsid w:val="35E421F9"/>
    <w:rsid w:val="35E57C7A"/>
    <w:rsid w:val="36011B29"/>
    <w:rsid w:val="361D3657"/>
    <w:rsid w:val="361F32D7"/>
    <w:rsid w:val="364B2EA2"/>
    <w:rsid w:val="36851D82"/>
    <w:rsid w:val="369C19A7"/>
    <w:rsid w:val="36DE2411"/>
    <w:rsid w:val="37266088"/>
    <w:rsid w:val="378C70B1"/>
    <w:rsid w:val="38255FAB"/>
    <w:rsid w:val="38463F61"/>
    <w:rsid w:val="38595180"/>
    <w:rsid w:val="38710629"/>
    <w:rsid w:val="388108C3"/>
    <w:rsid w:val="38E66069"/>
    <w:rsid w:val="39060B1C"/>
    <w:rsid w:val="393206E7"/>
    <w:rsid w:val="393B3575"/>
    <w:rsid w:val="394A250A"/>
    <w:rsid w:val="395F4A2E"/>
    <w:rsid w:val="39607F31"/>
    <w:rsid w:val="396B62C2"/>
    <w:rsid w:val="396E39C4"/>
    <w:rsid w:val="3995462E"/>
    <w:rsid w:val="3996298A"/>
    <w:rsid w:val="39E5018A"/>
    <w:rsid w:val="3A183E5C"/>
    <w:rsid w:val="3A1C2863"/>
    <w:rsid w:val="3A366C90"/>
    <w:rsid w:val="3A6058D6"/>
    <w:rsid w:val="3A800389"/>
    <w:rsid w:val="3AE3482A"/>
    <w:rsid w:val="3AE635B0"/>
    <w:rsid w:val="3AE86AB3"/>
    <w:rsid w:val="3AFA69CE"/>
    <w:rsid w:val="3B425EC8"/>
    <w:rsid w:val="3B674E03"/>
    <w:rsid w:val="3B957ED1"/>
    <w:rsid w:val="3B9F29DF"/>
    <w:rsid w:val="3BC10995"/>
    <w:rsid w:val="3BEC505C"/>
    <w:rsid w:val="3BF014E4"/>
    <w:rsid w:val="3C360954"/>
    <w:rsid w:val="3C8A3C61"/>
    <w:rsid w:val="3CD817E2"/>
    <w:rsid w:val="3CE120F1"/>
    <w:rsid w:val="3CE27B73"/>
    <w:rsid w:val="3CF47A8D"/>
    <w:rsid w:val="3D9D4A23"/>
    <w:rsid w:val="3DA940B9"/>
    <w:rsid w:val="3E2204FF"/>
    <w:rsid w:val="3E255C01"/>
    <w:rsid w:val="3E320799"/>
    <w:rsid w:val="3E9C23C7"/>
    <w:rsid w:val="3EDF08B2"/>
    <w:rsid w:val="3EED0ECD"/>
    <w:rsid w:val="3FEC556C"/>
    <w:rsid w:val="406242B1"/>
    <w:rsid w:val="409C790E"/>
    <w:rsid w:val="40D83EF0"/>
    <w:rsid w:val="413C6193"/>
    <w:rsid w:val="41446E23"/>
    <w:rsid w:val="41535DB8"/>
    <w:rsid w:val="416937DF"/>
    <w:rsid w:val="41AF06D0"/>
    <w:rsid w:val="41FA30CE"/>
    <w:rsid w:val="4220550C"/>
    <w:rsid w:val="42C65C9A"/>
    <w:rsid w:val="42D11AAC"/>
    <w:rsid w:val="42D40833"/>
    <w:rsid w:val="43087A08"/>
    <w:rsid w:val="43407B62"/>
    <w:rsid w:val="434A0471"/>
    <w:rsid w:val="436553FB"/>
    <w:rsid w:val="436B4229"/>
    <w:rsid w:val="43BC4F2D"/>
    <w:rsid w:val="441C404D"/>
    <w:rsid w:val="44711559"/>
    <w:rsid w:val="44DF1B8D"/>
    <w:rsid w:val="44EE43A5"/>
    <w:rsid w:val="44F53D30"/>
    <w:rsid w:val="451C7473"/>
    <w:rsid w:val="45383520"/>
    <w:rsid w:val="45610E61"/>
    <w:rsid w:val="459019B0"/>
    <w:rsid w:val="45C60805"/>
    <w:rsid w:val="463E4FCC"/>
    <w:rsid w:val="46585B76"/>
    <w:rsid w:val="467F5A35"/>
    <w:rsid w:val="468808C3"/>
    <w:rsid w:val="468D4D4B"/>
    <w:rsid w:val="46CD13B8"/>
    <w:rsid w:val="46E10058"/>
    <w:rsid w:val="47365564"/>
    <w:rsid w:val="47A14C13"/>
    <w:rsid w:val="47D56367"/>
    <w:rsid w:val="482515E9"/>
    <w:rsid w:val="48310C7F"/>
    <w:rsid w:val="48405A16"/>
    <w:rsid w:val="4895291A"/>
    <w:rsid w:val="48B721DD"/>
    <w:rsid w:val="48D12D87"/>
    <w:rsid w:val="48F11FB7"/>
    <w:rsid w:val="49A452DD"/>
    <w:rsid w:val="49CA551D"/>
    <w:rsid w:val="49EA5A52"/>
    <w:rsid w:val="4A3E54DC"/>
    <w:rsid w:val="4A8D0ADE"/>
    <w:rsid w:val="4AD0284C"/>
    <w:rsid w:val="4B105834"/>
    <w:rsid w:val="4B33126C"/>
    <w:rsid w:val="4B50081C"/>
    <w:rsid w:val="4B5701A7"/>
    <w:rsid w:val="4B7E16EB"/>
    <w:rsid w:val="4C282A7E"/>
    <w:rsid w:val="4C5329C8"/>
    <w:rsid w:val="4C6C226D"/>
    <w:rsid w:val="4CB26265"/>
    <w:rsid w:val="4CDB3BA6"/>
    <w:rsid w:val="4D0B68F4"/>
    <w:rsid w:val="4D3032B0"/>
    <w:rsid w:val="4D640287"/>
    <w:rsid w:val="4D6F6618"/>
    <w:rsid w:val="4DEA3D63"/>
    <w:rsid w:val="4DF30DF0"/>
    <w:rsid w:val="4ED41763"/>
    <w:rsid w:val="4F2F65F9"/>
    <w:rsid w:val="4FB045C9"/>
    <w:rsid w:val="4FF550BD"/>
    <w:rsid w:val="506875FB"/>
    <w:rsid w:val="50AB3567"/>
    <w:rsid w:val="50D05D25"/>
    <w:rsid w:val="510D2307"/>
    <w:rsid w:val="514F20AF"/>
    <w:rsid w:val="51594984"/>
    <w:rsid w:val="515B2086"/>
    <w:rsid w:val="51773F34"/>
    <w:rsid w:val="517D38BF"/>
    <w:rsid w:val="51A227FA"/>
    <w:rsid w:val="51B6149B"/>
    <w:rsid w:val="51F73589"/>
    <w:rsid w:val="5254009F"/>
    <w:rsid w:val="52571024"/>
    <w:rsid w:val="526A2243"/>
    <w:rsid w:val="52F61E27"/>
    <w:rsid w:val="52FB1B32"/>
    <w:rsid w:val="537304F7"/>
    <w:rsid w:val="53E762B8"/>
    <w:rsid w:val="54036AE1"/>
    <w:rsid w:val="540E28F4"/>
    <w:rsid w:val="5425031B"/>
    <w:rsid w:val="54252519"/>
    <w:rsid w:val="542F66AC"/>
    <w:rsid w:val="546C2C8D"/>
    <w:rsid w:val="547E1CAE"/>
    <w:rsid w:val="54840334"/>
    <w:rsid w:val="548670BA"/>
    <w:rsid w:val="548E44C7"/>
    <w:rsid w:val="548F1F48"/>
    <w:rsid w:val="54EE57E5"/>
    <w:rsid w:val="557B66CE"/>
    <w:rsid w:val="55A61710"/>
    <w:rsid w:val="55AC109B"/>
    <w:rsid w:val="55EB2205"/>
    <w:rsid w:val="561F13DA"/>
    <w:rsid w:val="56412C14"/>
    <w:rsid w:val="564D0C25"/>
    <w:rsid w:val="565A5D3C"/>
    <w:rsid w:val="56727B5F"/>
    <w:rsid w:val="56956E1A"/>
    <w:rsid w:val="57DF5B38"/>
    <w:rsid w:val="57E16E3D"/>
    <w:rsid w:val="57E26ABC"/>
    <w:rsid w:val="57EB51CE"/>
    <w:rsid w:val="580A43FE"/>
    <w:rsid w:val="5830463D"/>
    <w:rsid w:val="584410E0"/>
    <w:rsid w:val="584E7471"/>
    <w:rsid w:val="58C91339"/>
    <w:rsid w:val="58D64DCB"/>
    <w:rsid w:val="58E340E1"/>
    <w:rsid w:val="58F94086"/>
    <w:rsid w:val="58FB500B"/>
    <w:rsid w:val="59810AE7"/>
    <w:rsid w:val="599C7113"/>
    <w:rsid w:val="59EA4C93"/>
    <w:rsid w:val="59F1681C"/>
    <w:rsid w:val="5A214DED"/>
    <w:rsid w:val="5A284778"/>
    <w:rsid w:val="5A3F439D"/>
    <w:rsid w:val="5A685562"/>
    <w:rsid w:val="5AA12995"/>
    <w:rsid w:val="5AB94067"/>
    <w:rsid w:val="5AC01473"/>
    <w:rsid w:val="5AC210F3"/>
    <w:rsid w:val="5ADC1C9D"/>
    <w:rsid w:val="5B204D10"/>
    <w:rsid w:val="5B553EE5"/>
    <w:rsid w:val="5B9D1FED"/>
    <w:rsid w:val="5BD76A3D"/>
    <w:rsid w:val="5C626621"/>
    <w:rsid w:val="5C717B35"/>
    <w:rsid w:val="5CC608C4"/>
    <w:rsid w:val="5D1A254C"/>
    <w:rsid w:val="5D3D1807"/>
    <w:rsid w:val="5D6E1FD6"/>
    <w:rsid w:val="5DB217C6"/>
    <w:rsid w:val="5DF979BC"/>
    <w:rsid w:val="5E666CEB"/>
    <w:rsid w:val="5EB80CF4"/>
    <w:rsid w:val="5F0E1A83"/>
    <w:rsid w:val="5F3176B9"/>
    <w:rsid w:val="5F4131D6"/>
    <w:rsid w:val="5F5A62FF"/>
    <w:rsid w:val="5FAF380A"/>
    <w:rsid w:val="5FF02075"/>
    <w:rsid w:val="60B146B2"/>
    <w:rsid w:val="60D535ED"/>
    <w:rsid w:val="60DE647B"/>
    <w:rsid w:val="610D3747"/>
    <w:rsid w:val="61127BCE"/>
    <w:rsid w:val="614A35AB"/>
    <w:rsid w:val="616131D1"/>
    <w:rsid w:val="61D71F16"/>
    <w:rsid w:val="61DA2E9A"/>
    <w:rsid w:val="61E6342A"/>
    <w:rsid w:val="62246792"/>
    <w:rsid w:val="623E733C"/>
    <w:rsid w:val="625D7BF0"/>
    <w:rsid w:val="62747816"/>
    <w:rsid w:val="6284202E"/>
    <w:rsid w:val="62A847ED"/>
    <w:rsid w:val="62B1767B"/>
    <w:rsid w:val="636E7A2E"/>
    <w:rsid w:val="63A80B0C"/>
    <w:rsid w:val="644E4B1D"/>
    <w:rsid w:val="64523523"/>
    <w:rsid w:val="64DB2183"/>
    <w:rsid w:val="653B6D24"/>
    <w:rsid w:val="65490238"/>
    <w:rsid w:val="65BB2AF6"/>
    <w:rsid w:val="65D87EA7"/>
    <w:rsid w:val="660C5D78"/>
    <w:rsid w:val="663527BF"/>
    <w:rsid w:val="66A504F5"/>
    <w:rsid w:val="66BF6EA0"/>
    <w:rsid w:val="671D1438"/>
    <w:rsid w:val="673832E7"/>
    <w:rsid w:val="67706CC4"/>
    <w:rsid w:val="677221C7"/>
    <w:rsid w:val="67A01A11"/>
    <w:rsid w:val="67AA451F"/>
    <w:rsid w:val="685811C0"/>
    <w:rsid w:val="68581CCC"/>
    <w:rsid w:val="685933BE"/>
    <w:rsid w:val="68BB7BDF"/>
    <w:rsid w:val="68C3086F"/>
    <w:rsid w:val="68CD6C00"/>
    <w:rsid w:val="68D92A13"/>
    <w:rsid w:val="690B44E7"/>
    <w:rsid w:val="69162878"/>
    <w:rsid w:val="69537998"/>
    <w:rsid w:val="696B7D83"/>
    <w:rsid w:val="6A3803D1"/>
    <w:rsid w:val="6A586707"/>
    <w:rsid w:val="6ABC062A"/>
    <w:rsid w:val="6B2137F9"/>
    <w:rsid w:val="6B2A0C5E"/>
    <w:rsid w:val="6B555325"/>
    <w:rsid w:val="6B8F6404"/>
    <w:rsid w:val="6BE54C14"/>
    <w:rsid w:val="6BEF5524"/>
    <w:rsid w:val="6C12315A"/>
    <w:rsid w:val="6C7D608C"/>
    <w:rsid w:val="6C9172AB"/>
    <w:rsid w:val="6CBB00EF"/>
    <w:rsid w:val="6CFE56E1"/>
    <w:rsid w:val="6D596CF4"/>
    <w:rsid w:val="6D8C6249"/>
    <w:rsid w:val="6D9C2C61"/>
    <w:rsid w:val="6DF87AF7"/>
    <w:rsid w:val="6E054C0E"/>
    <w:rsid w:val="6E4C2E04"/>
    <w:rsid w:val="6E6B2034"/>
    <w:rsid w:val="6E7A264F"/>
    <w:rsid w:val="6EC33D48"/>
    <w:rsid w:val="6EFE4E26"/>
    <w:rsid w:val="6F065AB6"/>
    <w:rsid w:val="6F252AE8"/>
    <w:rsid w:val="6F2A49F1"/>
    <w:rsid w:val="6F424616"/>
    <w:rsid w:val="6F83507F"/>
    <w:rsid w:val="70077857"/>
    <w:rsid w:val="707B5618"/>
    <w:rsid w:val="70953C43"/>
    <w:rsid w:val="709F78D9"/>
    <w:rsid w:val="70A94E62"/>
    <w:rsid w:val="70CA0C1A"/>
    <w:rsid w:val="71625915"/>
    <w:rsid w:val="71CB623E"/>
    <w:rsid w:val="71D46B4E"/>
    <w:rsid w:val="71D67E52"/>
    <w:rsid w:val="71EF5179"/>
    <w:rsid w:val="72062BA0"/>
    <w:rsid w:val="72314CE9"/>
    <w:rsid w:val="7248108B"/>
    <w:rsid w:val="72DD4E02"/>
    <w:rsid w:val="72EE509C"/>
    <w:rsid w:val="73341F8D"/>
    <w:rsid w:val="73345810"/>
    <w:rsid w:val="73707BF4"/>
    <w:rsid w:val="7412197B"/>
    <w:rsid w:val="74951F55"/>
    <w:rsid w:val="74B64688"/>
    <w:rsid w:val="74C0081A"/>
    <w:rsid w:val="74CB0DAA"/>
    <w:rsid w:val="74D85EC1"/>
    <w:rsid w:val="74EB70E0"/>
    <w:rsid w:val="750C7615"/>
    <w:rsid w:val="75FC6F1D"/>
    <w:rsid w:val="760652AE"/>
    <w:rsid w:val="76430996"/>
    <w:rsid w:val="76592B3A"/>
    <w:rsid w:val="766B0856"/>
    <w:rsid w:val="7695169A"/>
    <w:rsid w:val="76B10FCA"/>
    <w:rsid w:val="76B65452"/>
    <w:rsid w:val="77000D49"/>
    <w:rsid w:val="77C05904"/>
    <w:rsid w:val="784E426F"/>
    <w:rsid w:val="789101DB"/>
    <w:rsid w:val="78AC208A"/>
    <w:rsid w:val="790F0AA9"/>
    <w:rsid w:val="79194C3C"/>
    <w:rsid w:val="79734051"/>
    <w:rsid w:val="79A02597"/>
    <w:rsid w:val="79B00633"/>
    <w:rsid w:val="79FF03B2"/>
    <w:rsid w:val="7A34668D"/>
    <w:rsid w:val="7AC06271"/>
    <w:rsid w:val="7AE3772B"/>
    <w:rsid w:val="7B234C91"/>
    <w:rsid w:val="7B440A49"/>
    <w:rsid w:val="7B731598"/>
    <w:rsid w:val="7BA03361"/>
    <w:rsid w:val="7BC21317"/>
    <w:rsid w:val="7C1977A8"/>
    <w:rsid w:val="7C2D424A"/>
    <w:rsid w:val="7C2F774D"/>
    <w:rsid w:val="7C815ED2"/>
    <w:rsid w:val="7CE710FA"/>
    <w:rsid w:val="7D240F5F"/>
    <w:rsid w:val="7D867CFE"/>
    <w:rsid w:val="7D8E2B8C"/>
    <w:rsid w:val="7DA75CB5"/>
    <w:rsid w:val="7DB91452"/>
    <w:rsid w:val="7E346B9D"/>
    <w:rsid w:val="7E3F4F2E"/>
    <w:rsid w:val="7E672870"/>
    <w:rsid w:val="7EB23BE8"/>
    <w:rsid w:val="7EDC282E"/>
    <w:rsid w:val="7EF04D52"/>
    <w:rsid w:val="7EF127D4"/>
    <w:rsid w:val="7F242C23"/>
    <w:rsid w:val="7F2619A9"/>
    <w:rsid w:val="7F957A5E"/>
    <w:rsid w:val="7FA347F6"/>
    <w:rsid w:val="7FBE2E21"/>
    <w:rsid w:val="7FDA6EC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="360" w:line="360" w:lineRule="atLeast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57"/>
    <w:qFormat/>
    <w:uiPriority w:val="0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spacing w:before="240" w:line="360" w:lineRule="atLeast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link w:val="56"/>
    <w:qFormat/>
    <w:uiPriority w:val="0"/>
    <w:pPr>
      <w:keepNext/>
      <w:keepLines/>
      <w:numPr>
        <w:ilvl w:val="2"/>
        <w:numId w:val="1"/>
      </w:numPr>
      <w:tabs>
        <w:tab w:val="left" w:pos="432"/>
      </w:tabs>
      <w:adjustRightInd w:val="0"/>
      <w:snapToGrid w:val="0"/>
      <w:spacing w:before="240" w:line="360" w:lineRule="atLeast"/>
      <w:outlineLvl w:val="2"/>
    </w:pPr>
    <w:rPr>
      <w:rFonts w:ascii="黑体" w:eastAsia="黑体"/>
      <w:b/>
      <w:bCs/>
      <w:sz w:val="24"/>
      <w:szCs w:val="32"/>
    </w:rPr>
  </w:style>
  <w:style w:type="paragraph" w:styleId="5">
    <w:name w:val="heading 4"/>
    <w:basedOn w:val="6"/>
    <w:next w:val="1"/>
    <w:link w:val="55"/>
    <w:qFormat/>
    <w:uiPriority w:val="0"/>
    <w:pPr>
      <w:keepNext/>
      <w:keepLines/>
      <w:numPr>
        <w:ilvl w:val="3"/>
        <w:numId w:val="1"/>
      </w:numPr>
      <w:tabs>
        <w:tab w:val="left" w:pos="432"/>
        <w:tab w:val="clear" w:pos="864"/>
      </w:tabs>
      <w:ind w:left="0" w:firstLine="0" w:firstLineChars="0"/>
      <w:outlineLvl w:val="3"/>
    </w:pPr>
    <w:rPr>
      <w:rFonts w:ascii="黑体" w:hAnsi="宋体" w:eastAsia="黑体"/>
      <w:b/>
      <w:bCs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32"/>
      </w:tabs>
      <w:adjustRightInd w:val="0"/>
      <w:snapToGrid w:val="0"/>
      <w:spacing w:before="240" w:line="360" w:lineRule="atLeast"/>
      <w:outlineLvl w:val="4"/>
    </w:pPr>
    <w:rPr>
      <w:rFonts w:ascii="楷体_GB2312" w:eastAsia="楷体_GB2312"/>
      <w:szCs w:val="28"/>
    </w:rPr>
  </w:style>
  <w:style w:type="character" w:default="1" w:styleId="32">
    <w:name w:val="Default Paragraph Font"/>
    <w:unhideWhenUsed/>
    <w:uiPriority w:val="1"/>
  </w:style>
  <w:style w:type="table" w:default="1" w:styleId="37">
    <w:name w:val="Normal Table"/>
    <w:unhideWhenUsed/>
    <w:qFormat/>
    <w:uiPriority w:val="99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Normal Indent"/>
    <w:basedOn w:val="1"/>
    <w:link w:val="58"/>
    <w:qFormat/>
    <w:uiPriority w:val="0"/>
    <w:pPr>
      <w:adjustRightInd w:val="0"/>
      <w:snapToGrid w:val="0"/>
      <w:spacing w:before="240" w:line="360" w:lineRule="atLeast"/>
      <w:ind w:firstLine="420" w:firstLineChars="200"/>
    </w:pPr>
  </w:style>
  <w:style w:type="paragraph" w:styleId="8">
    <w:name w:val="annotation subject"/>
    <w:basedOn w:val="9"/>
    <w:next w:val="9"/>
    <w:link w:val="52"/>
    <w:uiPriority w:val="0"/>
    <w:rPr>
      <w:b/>
      <w:bCs/>
    </w:rPr>
  </w:style>
  <w:style w:type="paragraph" w:styleId="9">
    <w:name w:val="annotation text"/>
    <w:basedOn w:val="1"/>
    <w:link w:val="51"/>
    <w:uiPriority w:val="0"/>
  </w:style>
  <w:style w:type="paragraph" w:styleId="10">
    <w:name w:val="toc 7"/>
    <w:basedOn w:val="1"/>
    <w:next w:val="1"/>
    <w:semiHidden/>
    <w:uiPriority w:val="0"/>
    <w:pPr>
      <w:ind w:left="2520"/>
    </w:pPr>
  </w:style>
  <w:style w:type="paragraph" w:styleId="11">
    <w:name w:val="List Number 2"/>
    <w:basedOn w:val="1"/>
    <w:uiPriority w:val="0"/>
    <w:pPr>
      <w:numPr>
        <w:ilvl w:val="0"/>
        <w:numId w:val="2"/>
      </w:numPr>
      <w:tabs>
        <w:tab w:val="left" w:pos="1355"/>
        <w:tab w:val="clear" w:pos="1354"/>
      </w:tabs>
      <w:adjustRightInd w:val="0"/>
      <w:snapToGrid w:val="0"/>
      <w:spacing w:line="360" w:lineRule="atLeast"/>
      <w:ind w:left="1356" w:hanging="505"/>
    </w:pPr>
    <w:rPr>
      <w:rFonts w:hAnsi="宋体"/>
    </w:rPr>
  </w:style>
  <w:style w:type="paragraph" w:styleId="12">
    <w:name w:val="List Number"/>
    <w:basedOn w:val="1"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3">
    <w:name w:val="caption"/>
    <w:basedOn w:val="1"/>
    <w:next w:val="1"/>
    <w:qFormat/>
    <w:uiPriority w:val="0"/>
    <w:pPr>
      <w:spacing w:before="120" w:after="120"/>
      <w:jc w:val="center"/>
    </w:pPr>
    <w:rPr>
      <w:rFonts w:ascii="黑体" w:hAnsi="Arial" w:eastAsia="黑体" w:cs="Arial"/>
      <w:sz w:val="18"/>
      <w:szCs w:val="20"/>
    </w:rPr>
  </w:style>
  <w:style w:type="paragraph" w:styleId="14">
    <w:name w:val="List Bullet"/>
    <w:basedOn w:val="1"/>
    <w:uiPriority w:val="0"/>
    <w:pPr>
      <w:numPr>
        <w:ilvl w:val="0"/>
        <w:numId w:val="4"/>
      </w:numPr>
      <w:adjustRightInd w:val="0"/>
      <w:snapToGrid w:val="0"/>
      <w:spacing w:line="360" w:lineRule="atLeast"/>
    </w:p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Body Text"/>
    <w:basedOn w:val="1"/>
    <w:link w:val="54"/>
    <w:uiPriority w:val="0"/>
    <w:pPr>
      <w:spacing w:after="120"/>
    </w:pPr>
  </w:style>
  <w:style w:type="paragraph" w:styleId="17">
    <w:name w:val="Body Text Indent"/>
    <w:basedOn w:val="1"/>
    <w:uiPriority w:val="0"/>
    <w:pPr>
      <w:spacing w:after="120"/>
      <w:ind w:left="420"/>
    </w:pPr>
  </w:style>
  <w:style w:type="paragraph" w:styleId="18">
    <w:name w:val="List Bullet 2"/>
    <w:basedOn w:val="1"/>
    <w:uiPriority w:val="0"/>
    <w:pPr>
      <w:numPr>
        <w:ilvl w:val="0"/>
        <w:numId w:val="5"/>
      </w:numPr>
      <w:tabs>
        <w:tab w:val="left" w:pos="1355"/>
        <w:tab w:val="clear" w:pos="1354"/>
      </w:tabs>
      <w:adjustRightInd w:val="0"/>
      <w:snapToGrid w:val="0"/>
      <w:spacing w:line="360" w:lineRule="atLeast"/>
      <w:ind w:left="1356" w:hanging="505"/>
    </w:pPr>
  </w:style>
  <w:style w:type="paragraph" w:styleId="19">
    <w:name w:val="toc 5"/>
    <w:basedOn w:val="1"/>
    <w:next w:val="1"/>
    <w:semiHidden/>
    <w:uiPriority w:val="0"/>
    <w:pPr>
      <w:ind w:left="1680"/>
    </w:pPr>
  </w:style>
  <w:style w:type="paragraph" w:styleId="20">
    <w:name w:val="toc 3"/>
    <w:basedOn w:val="1"/>
    <w:next w:val="1"/>
    <w:uiPriority w:val="39"/>
    <w:pPr>
      <w:ind w:left="420"/>
    </w:pPr>
    <w:rPr>
      <w:rFonts w:ascii="Times New Roman" w:eastAsia="楷体_GB2312"/>
      <w:iCs/>
    </w:rPr>
  </w:style>
  <w:style w:type="paragraph" w:styleId="21">
    <w:name w:val="toc 8"/>
    <w:basedOn w:val="1"/>
    <w:next w:val="1"/>
    <w:semiHidden/>
    <w:uiPriority w:val="0"/>
    <w:pPr>
      <w:ind w:left="2940"/>
    </w:pPr>
  </w:style>
  <w:style w:type="paragraph" w:styleId="22">
    <w:name w:val="Balloon Text"/>
    <w:basedOn w:val="1"/>
    <w:semiHidden/>
    <w:uiPriority w:val="0"/>
    <w:rPr>
      <w:sz w:val="18"/>
      <w:szCs w:val="18"/>
    </w:rPr>
  </w:style>
  <w:style w:type="paragraph" w:styleId="23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4">
    <w:name w:val="Body Text First Indent 2"/>
    <w:basedOn w:val="17"/>
    <w:uiPriority w:val="0"/>
    <w:pPr>
      <w:ind w:firstLine="420"/>
    </w:pPr>
  </w:style>
  <w:style w:type="paragraph" w:styleId="2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uiPriority w:val="39"/>
    <w:pPr>
      <w:spacing w:before="120" w:after="120"/>
    </w:pPr>
    <w:rPr>
      <w:rFonts w:ascii="Times New Roman"/>
      <w:b/>
      <w:bCs/>
      <w:caps/>
    </w:rPr>
  </w:style>
  <w:style w:type="paragraph" w:styleId="27">
    <w:name w:val="toc 4"/>
    <w:basedOn w:val="1"/>
    <w:next w:val="1"/>
    <w:semiHidden/>
    <w:uiPriority w:val="0"/>
    <w:pPr>
      <w:ind w:left="1260"/>
    </w:pPr>
  </w:style>
  <w:style w:type="paragraph" w:styleId="28">
    <w:name w:val="Subtitle"/>
    <w:basedOn w:val="1"/>
    <w:qFormat/>
    <w:uiPriority w:val="0"/>
    <w:pPr>
      <w:spacing w:before="60" w:after="60"/>
      <w:jc w:val="center"/>
      <w:outlineLvl w:val="1"/>
    </w:pPr>
    <w:rPr>
      <w:rFonts w:ascii="Arial" w:hAnsi="Arial" w:eastAsia="黑体" w:cs="Arial"/>
      <w:b/>
      <w:bCs/>
      <w:kern w:val="28"/>
      <w:sz w:val="36"/>
      <w:szCs w:val="36"/>
    </w:rPr>
  </w:style>
  <w:style w:type="paragraph" w:styleId="29">
    <w:name w:val="toc 6"/>
    <w:basedOn w:val="1"/>
    <w:next w:val="1"/>
    <w:semiHidden/>
    <w:uiPriority w:val="0"/>
    <w:pPr>
      <w:ind w:left="2100"/>
    </w:pPr>
  </w:style>
  <w:style w:type="paragraph" w:styleId="30">
    <w:name w:val="toc 2"/>
    <w:basedOn w:val="1"/>
    <w:next w:val="1"/>
    <w:uiPriority w:val="39"/>
    <w:pPr>
      <w:ind w:left="210"/>
    </w:pPr>
    <w:rPr>
      <w:rFonts w:ascii="Times New Roman"/>
      <w:smallCaps/>
    </w:rPr>
  </w:style>
  <w:style w:type="paragraph" w:styleId="31">
    <w:name w:val="toc 9"/>
    <w:basedOn w:val="1"/>
    <w:next w:val="1"/>
    <w:semiHidden/>
    <w:uiPriority w:val="0"/>
    <w:pPr>
      <w:ind w:left="3360"/>
    </w:pPr>
  </w:style>
  <w:style w:type="character" w:styleId="33">
    <w:name w:val="Strong"/>
    <w:qFormat/>
    <w:uiPriority w:val="0"/>
    <w:rPr>
      <w:rFonts w:ascii="楷体_GB2312" w:eastAsia="楷体_GB2312"/>
      <w:bCs/>
    </w:rPr>
  </w:style>
  <w:style w:type="character" w:styleId="34">
    <w:name w:val="page number"/>
    <w:basedOn w:val="32"/>
    <w:uiPriority w:val="0"/>
    <w:rPr/>
  </w:style>
  <w:style w:type="character" w:styleId="35">
    <w:name w:val="Hyperlink"/>
    <w:uiPriority w:val="99"/>
    <w:rPr>
      <w:color w:val="0000FF"/>
      <w:u w:val="single"/>
    </w:rPr>
  </w:style>
  <w:style w:type="character" w:styleId="36">
    <w:name w:val="annotation reference"/>
    <w:uiPriority w:val="0"/>
    <w:rPr>
      <w:sz w:val="21"/>
      <w:szCs w:val="21"/>
    </w:rPr>
  </w:style>
  <w:style w:type="table" w:styleId="38">
    <w:name w:val="Table Grid"/>
    <w:basedOn w:val="37"/>
    <w:uiPriority w:val="0"/>
    <w:pPr/>
    <w:tblPr>
      <w:tblStyle w:val="3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9">
    <w:name w:val="列表说明"/>
    <w:basedOn w:val="1"/>
    <w:uiPriority w:val="0"/>
    <w:pPr>
      <w:adjustRightInd w:val="0"/>
      <w:snapToGrid w:val="0"/>
      <w:spacing w:line="360" w:lineRule="atLeast"/>
      <w:ind w:left="850"/>
    </w:pPr>
  </w:style>
  <w:style w:type="paragraph" w:customStyle="1" w:styleId="40">
    <w:name w:val="列表说明2"/>
    <w:basedOn w:val="18"/>
    <w:uiPriority w:val="0"/>
    <w:pPr>
      <w:numPr>
        <w:ilvl w:val="0"/>
        <w:numId w:val="0"/>
      </w:numPr>
      <w:ind w:left="1354"/>
    </w:pPr>
  </w:style>
  <w:style w:type="paragraph" w:customStyle="1" w:styleId="41">
    <w:name w:val="表格栏目"/>
    <w:basedOn w:val="1"/>
    <w:uiPriority w:val="0"/>
    <w:pPr>
      <w:adjustRightInd w:val="0"/>
      <w:snapToGrid w:val="0"/>
      <w:spacing w:before="45" w:after="45"/>
      <w:jc w:val="center"/>
    </w:pPr>
    <w:rPr>
      <w:rFonts w:eastAsia="黑体"/>
      <w:b/>
      <w:bCs/>
    </w:rPr>
  </w:style>
  <w:style w:type="paragraph" w:customStyle="1" w:styleId="42">
    <w:name w:val="表格单元"/>
    <w:basedOn w:val="1"/>
    <w:link w:val="49"/>
    <w:uiPriority w:val="0"/>
    <w:pPr>
      <w:adjustRightInd w:val="0"/>
      <w:snapToGrid w:val="0"/>
      <w:spacing w:before="45" w:after="45"/>
    </w:pPr>
  </w:style>
  <w:style w:type="paragraph" w:customStyle="1" w:styleId="43">
    <w:name w:val="源程序"/>
    <w:basedOn w:val="6"/>
    <w:uiPriority w:val="0"/>
    <w:pPr>
      <w:spacing w:before="0" w:line="240" w:lineRule="atLeast"/>
      <w:ind w:left="420" w:leftChars="200" w:firstLine="0" w:firstLineChars="0"/>
    </w:pPr>
    <w:rPr>
      <w:sz w:val="18"/>
    </w:rPr>
  </w:style>
  <w:style w:type="paragraph" w:customStyle="1" w:styleId="44">
    <w:name w:val="小标题"/>
    <w:basedOn w:val="1"/>
    <w:uiPriority w:val="0"/>
    <w:pPr>
      <w:adjustRightInd w:val="0"/>
      <w:snapToGrid w:val="0"/>
      <w:spacing w:before="240" w:line="360" w:lineRule="atLeast"/>
      <w:ind w:left="420" w:leftChars="200"/>
    </w:pPr>
    <w:rPr>
      <w:rFonts w:ascii="黑体" w:eastAsia="黑体"/>
      <w:b/>
    </w:rPr>
  </w:style>
  <w:style w:type="paragraph" w:customStyle="1" w:styleId="45">
    <w:name w:val="小标题 2"/>
    <w:basedOn w:val="6"/>
    <w:uiPriority w:val="0"/>
    <w:rPr>
      <w:rFonts w:ascii="楷体_GB2312" w:eastAsia="楷体_GB2312"/>
    </w:rPr>
  </w:style>
  <w:style w:type="paragraph" w:customStyle="1" w:styleId="46">
    <w:name w:val="段"/>
    <w:link w:val="50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7">
    <w:name w:val="Table Text"/>
    <w:basedOn w:val="16"/>
    <w:link w:val="53"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ascii="Arial" w:hAnsi="Arial"/>
      <w:kern w:val="0"/>
      <w:sz w:val="20"/>
      <w:szCs w:val="20"/>
      <w:lang w:eastAsia="en-US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表格单元 Char"/>
    <w:link w:val="42"/>
    <w:uiPriority w:val="0"/>
    <w:rPr>
      <w:rFonts w:ascii="宋体"/>
      <w:kern w:val="2"/>
      <w:sz w:val="21"/>
      <w:szCs w:val="24"/>
    </w:rPr>
  </w:style>
  <w:style w:type="character" w:customStyle="1" w:styleId="50">
    <w:name w:val="段 Char"/>
    <w:link w:val="46"/>
    <w:uiPriority w:val="0"/>
    <w:rPr>
      <w:rFonts w:ascii="宋体"/>
      <w:sz w:val="21"/>
      <w:lang w:bidi="ar-SA"/>
    </w:rPr>
  </w:style>
  <w:style w:type="character" w:customStyle="1" w:styleId="51">
    <w:name w:val="批注文字 Char"/>
    <w:link w:val="9"/>
    <w:uiPriority w:val="0"/>
    <w:rPr>
      <w:rFonts w:ascii="宋体"/>
      <w:kern w:val="2"/>
      <w:sz w:val="21"/>
      <w:szCs w:val="24"/>
    </w:rPr>
  </w:style>
  <w:style w:type="character" w:customStyle="1" w:styleId="52">
    <w:name w:val="批注主题 Char"/>
    <w:link w:val="8"/>
    <w:uiPriority w:val="0"/>
    <w:rPr>
      <w:rFonts w:ascii="宋体"/>
      <w:b/>
      <w:bCs/>
      <w:kern w:val="2"/>
      <w:sz w:val="21"/>
      <w:szCs w:val="24"/>
    </w:rPr>
  </w:style>
  <w:style w:type="character" w:customStyle="1" w:styleId="53">
    <w:name w:val="Table Text Char"/>
    <w:link w:val="47"/>
    <w:uiPriority w:val="0"/>
    <w:rPr>
      <w:rFonts w:ascii="Arial" w:hAnsi="Arial"/>
      <w:lang w:eastAsia="en-US"/>
    </w:rPr>
  </w:style>
  <w:style w:type="character" w:customStyle="1" w:styleId="54">
    <w:name w:val="正文文本 Char"/>
    <w:link w:val="16"/>
    <w:uiPriority w:val="0"/>
    <w:rPr>
      <w:rFonts w:ascii="宋体"/>
      <w:kern w:val="2"/>
      <w:sz w:val="21"/>
      <w:szCs w:val="24"/>
    </w:rPr>
  </w:style>
  <w:style w:type="character" w:customStyle="1" w:styleId="55">
    <w:name w:val="标题 4 Char"/>
    <w:link w:val="5"/>
    <w:uiPriority w:val="0"/>
    <w:rPr>
      <w:rFonts w:ascii="黑体" w:hAnsi="宋体" w:eastAsia="黑体"/>
      <w:b/>
      <w:bCs/>
      <w:kern w:val="2"/>
      <w:sz w:val="21"/>
      <w:szCs w:val="28"/>
    </w:rPr>
  </w:style>
  <w:style w:type="character" w:customStyle="1" w:styleId="56">
    <w:name w:val="标题 3 Char"/>
    <w:link w:val="4"/>
    <w:uiPriority w:val="0"/>
    <w:rPr>
      <w:rFonts w:ascii="黑体" w:eastAsia="黑体"/>
      <w:b/>
      <w:bCs/>
      <w:kern w:val="2"/>
      <w:sz w:val="24"/>
      <w:szCs w:val="32"/>
    </w:rPr>
  </w:style>
  <w:style w:type="character" w:customStyle="1" w:styleId="57">
    <w:name w:val="标题 2 Char"/>
    <w:link w:val="3"/>
    <w:uiPriority w:val="0"/>
    <w:rPr>
      <w:rFonts w:ascii="Arial" w:hAnsi="Arial" w:eastAsia="黑体"/>
      <w:b/>
      <w:bCs/>
      <w:kern w:val="2"/>
      <w:sz w:val="28"/>
      <w:szCs w:val="32"/>
    </w:rPr>
  </w:style>
  <w:style w:type="character" w:customStyle="1" w:styleId="58">
    <w:name w:val="正文缩进 Char"/>
    <w:basedOn w:val="32"/>
    <w:link w:val="6"/>
    <w:uiPriority w:val="0"/>
    <w:rPr>
      <w:rFonts w:ascii="宋体"/>
      <w:kern w:val="2"/>
      <w:sz w:val="21"/>
      <w:szCs w:val="24"/>
    </w:rPr>
  </w:style>
  <w:style w:type="character" w:customStyle="1" w:styleId="59">
    <w:name w:val="正文缩进 Char1"/>
    <w:basedOn w:val="32"/>
    <w:uiPriority w:val="0"/>
    <w:rPr>
      <w:rFonts w:ascii="宋体" w:eastAsia="宋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wei\AppData\Roaming\Microsoft\Templates\_&#24320;&#21457;&#23460;&#20844;&#20849;&#27169;&#26495;_Word_&#24102;&#23553;&#38754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_开发室公共模板_Word_带封面.dot</Template>
  <Company>银联数据服务有限公司</Company>
  <Pages>8</Pages>
  <Words>776</Words>
  <Characters>4427</Characters>
  <Lines>36</Lines>
  <Paragraphs>10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2014-04-01T02:47:00Z</dcterms:created>
  <dc:creator>FoxLee</dc:creator>
  <cp:lastModifiedBy>Administrator</cp:lastModifiedBy>
  <cp:lastPrinted>2003-02-19T08:59:00Z</cp:lastPrinted>
  <dcterms:modified xsi:type="dcterms:W3CDTF">2015-01-28T08:18:45Z</dcterms:modified>
  <dc:subject>1.0</dc:subject>
  <dc:title>交换中心上线后账户合并方案说明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银联数据研究开发部</vt:lpwstr>
  </property>
  <property fmtid="{D5CDD505-2E9C-101B-9397-08002B2CF9AE}" pid="3" name="项目">
    <vt:lpwstr>申康跨院支付项目</vt:lpwstr>
  </property>
  <property fmtid="{D5CDD505-2E9C-101B-9397-08002B2CF9AE}" pid="4" name="KSOProductBuildVer">
    <vt:lpwstr>2052-9.1.0.4866</vt:lpwstr>
  </property>
</Properties>
</file>